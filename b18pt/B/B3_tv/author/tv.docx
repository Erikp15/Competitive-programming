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CB9" w:rsidRPr="00990292" w:rsidRDefault="002C3CB9" w:rsidP="002C3CB9">
      <w:pPr>
        <w:pStyle w:val="Header"/>
        <w:jc w:val="center"/>
        <w:rPr>
          <w:rFonts w:ascii="Arial" w:hAnsi="Arial" w:cs="Arial"/>
          <w:b/>
          <w:caps/>
          <w:sz w:val="22"/>
          <w:szCs w:val="22"/>
        </w:rPr>
      </w:pPr>
      <w:r w:rsidRPr="00990292">
        <w:rPr>
          <w:rFonts w:ascii="Arial" w:hAnsi="Arial" w:cs="Arial"/>
          <w:b/>
          <w:caps/>
          <w:sz w:val="22"/>
          <w:szCs w:val="22"/>
        </w:rPr>
        <w:t>Пролетен ТУРНИР ПО информатика</w:t>
      </w:r>
      <w:bookmarkStart w:id="0" w:name="_GoBack"/>
      <w:bookmarkEnd w:id="0"/>
    </w:p>
    <w:p w:rsidR="002C3CB9" w:rsidRPr="00990292" w:rsidRDefault="002C3CB9" w:rsidP="002C3CB9">
      <w:pPr>
        <w:pStyle w:val="Header"/>
        <w:tabs>
          <w:tab w:val="left" w:pos="5900"/>
        </w:tabs>
        <w:jc w:val="center"/>
        <w:rPr>
          <w:rFonts w:ascii="Arial" w:hAnsi="Arial" w:cs="Arial"/>
          <w:b/>
          <w:sz w:val="22"/>
          <w:szCs w:val="22"/>
        </w:rPr>
      </w:pPr>
      <w:r w:rsidRPr="00990292">
        <w:rPr>
          <w:rFonts w:ascii="Arial" w:hAnsi="Arial" w:cs="Arial"/>
          <w:b/>
          <w:sz w:val="22"/>
          <w:szCs w:val="22"/>
        </w:rPr>
        <w:t>25 март 2018 г.</w:t>
      </w:r>
    </w:p>
    <w:p w:rsidR="002C3CB9" w:rsidRPr="00990292" w:rsidRDefault="002C3CB9" w:rsidP="002C3CB9">
      <w:pPr>
        <w:pStyle w:val="Header"/>
        <w:tabs>
          <w:tab w:val="left" w:pos="5900"/>
        </w:tabs>
        <w:jc w:val="center"/>
        <w:rPr>
          <w:rFonts w:ascii="Arial" w:hAnsi="Arial" w:cs="Arial"/>
          <w:b/>
          <w:bCs/>
          <w:sz w:val="22"/>
          <w:szCs w:val="22"/>
        </w:rPr>
      </w:pPr>
      <w:r w:rsidRPr="00990292">
        <w:rPr>
          <w:rFonts w:ascii="Arial" w:hAnsi="Arial" w:cs="Arial"/>
          <w:b/>
          <w:sz w:val="22"/>
          <w:szCs w:val="22"/>
        </w:rPr>
        <w:t>B група 9-10 клас</w:t>
      </w:r>
    </w:p>
    <w:p w:rsidR="0060159A" w:rsidRPr="00990292" w:rsidRDefault="0060159A" w:rsidP="002C3CB9">
      <w:pPr>
        <w:pStyle w:val="Header"/>
        <w:tabs>
          <w:tab w:val="left" w:pos="5900"/>
        </w:tabs>
        <w:rPr>
          <w:rFonts w:ascii="Arial" w:hAnsi="Arial" w:cs="Arial"/>
          <w:b/>
          <w:i/>
          <w:sz w:val="22"/>
          <w:szCs w:val="22"/>
        </w:rPr>
      </w:pPr>
      <w:r w:rsidRPr="00990292">
        <w:rPr>
          <w:rFonts w:ascii="Arial" w:hAnsi="Arial" w:cs="Arial"/>
          <w:b/>
          <w:bCs/>
          <w:i/>
          <w:sz w:val="22"/>
          <w:szCs w:val="22"/>
        </w:rPr>
        <w:t xml:space="preserve"> </w:t>
      </w:r>
      <w:r w:rsidR="002621FD" w:rsidRPr="00990292">
        <w:rPr>
          <w:rFonts w:ascii="Arial" w:hAnsi="Arial" w:cs="Arial"/>
          <w:b/>
          <w:bCs/>
          <w:i/>
          <w:sz w:val="22"/>
          <w:szCs w:val="22"/>
          <w:lang w:val="en-US"/>
        </w:rPr>
        <w:t>9</w:t>
      </w:r>
      <w:r w:rsidR="00BE26F9" w:rsidRPr="00990292">
        <w:rPr>
          <w:rFonts w:ascii="Arial" w:hAnsi="Arial" w:cs="Arial"/>
          <w:b/>
          <w:bCs/>
          <w:i/>
          <w:sz w:val="22"/>
          <w:szCs w:val="22"/>
          <w:lang w:val="en-US"/>
        </w:rPr>
        <w:t>-</w:t>
      </w:r>
      <w:r w:rsidR="00E16100" w:rsidRPr="00990292">
        <w:rPr>
          <w:rFonts w:ascii="Arial" w:hAnsi="Arial" w:cs="Arial"/>
          <w:b/>
          <w:bCs/>
          <w:i/>
          <w:sz w:val="22"/>
          <w:szCs w:val="22"/>
          <w:lang w:val="en-US"/>
        </w:rPr>
        <w:t>1</w:t>
      </w:r>
      <w:r w:rsidR="002621FD" w:rsidRPr="00990292">
        <w:rPr>
          <w:rFonts w:ascii="Arial" w:hAnsi="Arial" w:cs="Arial"/>
          <w:b/>
          <w:bCs/>
          <w:i/>
          <w:sz w:val="22"/>
          <w:szCs w:val="22"/>
          <w:lang w:val="en-US"/>
        </w:rPr>
        <w:t>0</w:t>
      </w:r>
      <w:r w:rsidRPr="00990292">
        <w:rPr>
          <w:rFonts w:ascii="Arial" w:hAnsi="Arial" w:cs="Arial"/>
          <w:b/>
          <w:bCs/>
          <w:i/>
          <w:sz w:val="22"/>
          <w:szCs w:val="22"/>
        </w:rPr>
        <w:t xml:space="preserve"> клас</w:t>
      </w:r>
    </w:p>
    <w:p w:rsidR="00225B92" w:rsidRPr="00990292" w:rsidRDefault="00225B92" w:rsidP="00225B92">
      <w:pPr>
        <w:pStyle w:val="Style1Right186TopSinglesolidlineLightBlu"/>
        <w:pBdr>
          <w:top w:val="none" w:sz="0" w:space="0" w:color="auto"/>
        </w:pBdr>
        <w:rPr>
          <w:lang w:val="en-US"/>
        </w:rPr>
      </w:pPr>
      <w:r w:rsidRPr="00990292">
        <w:t xml:space="preserve">Задача </w:t>
      </w:r>
      <w:r w:rsidRPr="00990292">
        <w:rPr>
          <w:lang w:val="en-US"/>
        </w:rPr>
        <w:t>B3.</w:t>
      </w:r>
      <w:r w:rsidRPr="00990292">
        <w:t xml:space="preserve"> Телевизия</w:t>
      </w:r>
    </w:p>
    <w:p w:rsidR="00C10F5F" w:rsidRPr="00990292" w:rsidRDefault="00225B92" w:rsidP="00BA192D">
      <w:pPr>
        <w:keepNext/>
        <w:spacing w:after="138" w:line="266" w:lineRule="auto"/>
        <w:ind w:firstLine="708"/>
        <w:jc w:val="both"/>
        <w:rPr>
          <w:lang w:val="en-US"/>
        </w:rPr>
      </w:pPr>
      <w:r w:rsidRPr="00990292">
        <w:t>Пешо</w:t>
      </w:r>
      <w:r w:rsidR="00C10F5F" w:rsidRPr="00990292">
        <w:t xml:space="preserve"> много обича да гледа телевизия. </w:t>
      </w:r>
      <w:r w:rsidR="00520163" w:rsidRPr="00990292">
        <w:t xml:space="preserve">Той има телевизор с </w:t>
      </w:r>
      <w:r w:rsidR="009F3F22" w:rsidRPr="00990292">
        <w:rPr>
          <w:i/>
          <w:lang w:val="en-US"/>
        </w:rPr>
        <w:t>N</w:t>
      </w:r>
      <w:r w:rsidR="00C10F5F" w:rsidRPr="00990292">
        <w:t xml:space="preserve"> канала, ка</w:t>
      </w:r>
      <w:r w:rsidR="00520163" w:rsidRPr="00990292">
        <w:t xml:space="preserve">то хваща всички канали от </w:t>
      </w:r>
      <w:r w:rsidR="00520163" w:rsidRPr="00990292">
        <w:rPr>
          <w:rFonts w:ascii="Courier New" w:hAnsi="Courier New" w:cs="Courier New"/>
        </w:rPr>
        <w:t>1</w:t>
      </w:r>
      <w:r w:rsidR="00520163" w:rsidRPr="00990292">
        <w:t xml:space="preserve"> до </w:t>
      </w:r>
      <w:r w:rsidR="009F3F22" w:rsidRPr="00990292">
        <w:rPr>
          <w:i/>
          <w:lang w:val="en-US"/>
        </w:rPr>
        <w:t>N</w:t>
      </w:r>
      <w:r w:rsidR="00520163" w:rsidRPr="00990292">
        <w:t xml:space="preserve"> включително. Въпреки</w:t>
      </w:r>
      <w:r w:rsidR="00595695" w:rsidRPr="00990292">
        <w:t>, че разполага с</w:t>
      </w:r>
      <w:r w:rsidR="00520163" w:rsidRPr="00990292">
        <w:t xml:space="preserve"> много</w:t>
      </w:r>
      <w:r w:rsidR="00595695" w:rsidRPr="00990292">
        <w:t>функционално</w:t>
      </w:r>
      <w:r w:rsidR="00C10F5F" w:rsidRPr="00990292">
        <w:t xml:space="preserve"> дистанционно Пешо използва </w:t>
      </w:r>
      <w:r w:rsidR="00520163" w:rsidRPr="00990292">
        <w:t>основно</w:t>
      </w:r>
      <w:r w:rsidR="00C10F5F" w:rsidRPr="00990292">
        <w:t xml:space="preserve"> три </w:t>
      </w:r>
      <w:r w:rsidR="007A51BD" w:rsidRPr="00990292">
        <w:t>бутона</w:t>
      </w:r>
      <w:r w:rsidR="00C10F5F" w:rsidRPr="00990292">
        <w:t>. Това са</w:t>
      </w:r>
      <w:r w:rsidR="00815CF1" w:rsidRPr="00990292">
        <w:rPr>
          <w:lang w:val="en-US"/>
        </w:rPr>
        <w:t>:</w:t>
      </w:r>
    </w:p>
    <w:p w:rsidR="00C10F5F" w:rsidRPr="00990292" w:rsidRDefault="00262B8C" w:rsidP="00BA192D">
      <w:pPr>
        <w:keepNext/>
        <w:spacing w:after="138" w:line="266" w:lineRule="auto"/>
        <w:ind w:firstLine="708"/>
        <w:jc w:val="both"/>
      </w:pPr>
      <w:r w:rsidRPr="00990292">
        <w:rPr>
          <w:lang w:val="en-US"/>
        </w:rPr>
        <w:t>“</w:t>
      </w:r>
      <w:r w:rsidRPr="00990292">
        <w:rPr>
          <w:rFonts w:ascii="Courier New" w:hAnsi="Courier New" w:cs="Courier New"/>
          <w:lang w:val="en-US"/>
        </w:rPr>
        <w:t>+</w:t>
      </w:r>
      <w:r w:rsidRPr="00990292">
        <w:rPr>
          <w:lang w:val="en-US"/>
        </w:rPr>
        <w:t>” (</w:t>
      </w:r>
      <w:r w:rsidRPr="00990292">
        <w:t>канал</w:t>
      </w:r>
      <w:r w:rsidRPr="00990292">
        <w:rPr>
          <w:lang w:val="en-US"/>
        </w:rPr>
        <w:t xml:space="preserve"> </w:t>
      </w:r>
      <w:r w:rsidRPr="00990292">
        <w:t>нагоре</w:t>
      </w:r>
      <w:r w:rsidRPr="00990292">
        <w:rPr>
          <w:lang w:val="en-US"/>
        </w:rPr>
        <w:t>) -</w:t>
      </w:r>
      <w:r w:rsidR="00C10F5F" w:rsidRPr="00990292">
        <w:t xml:space="preserve"> да </w:t>
      </w:r>
      <w:r w:rsidRPr="00990292">
        <w:t>смени текущия канал</w:t>
      </w:r>
      <w:r w:rsidR="00C10F5F" w:rsidRPr="00990292">
        <w:t xml:space="preserve"> </w:t>
      </w:r>
      <w:proofErr w:type="spellStart"/>
      <w:r w:rsidR="00C10F5F" w:rsidRPr="00990292">
        <w:rPr>
          <w:rFonts w:ascii="Courier New" w:hAnsi="Courier New" w:cs="Courier New"/>
          <w:lang w:val="en-US"/>
        </w:rPr>
        <w:t>i</w:t>
      </w:r>
      <w:proofErr w:type="spellEnd"/>
      <w:r w:rsidRPr="00990292">
        <w:t>, с канала</w:t>
      </w:r>
      <w:r w:rsidR="00C10F5F" w:rsidRPr="00990292">
        <w:t xml:space="preserve"> </w:t>
      </w:r>
      <w:r w:rsidR="00C10F5F" w:rsidRPr="00990292">
        <w:rPr>
          <w:rFonts w:ascii="Courier New" w:hAnsi="Courier New" w:cs="Courier New"/>
          <w:lang w:val="en-US"/>
        </w:rPr>
        <w:t>i+1</w:t>
      </w:r>
      <w:r w:rsidR="00C10F5F" w:rsidRPr="00990292">
        <w:rPr>
          <w:lang w:val="en-US"/>
        </w:rPr>
        <w:t xml:space="preserve">. </w:t>
      </w:r>
      <w:r w:rsidR="00C10F5F" w:rsidRPr="00990292">
        <w:t>Ако</w:t>
      </w:r>
      <w:r w:rsidRPr="00990292">
        <w:t xml:space="preserve"> преди натискане на</w:t>
      </w:r>
      <w:r w:rsidR="007A51BD" w:rsidRPr="00990292">
        <w:t xml:space="preserve"> бутона</w:t>
      </w:r>
      <w:r w:rsidRPr="00990292">
        <w:t xml:space="preserve"> </w:t>
      </w:r>
      <w:r w:rsidR="009F3F22" w:rsidRPr="00990292">
        <w:t>телевизора е на канал</w:t>
      </w:r>
      <w:r w:rsidR="009F3F22" w:rsidRPr="00990292">
        <w:rPr>
          <w:lang w:val="en-US"/>
        </w:rPr>
        <w:t xml:space="preserve"> </w:t>
      </w:r>
      <w:r w:rsidR="009F3F22" w:rsidRPr="00990292">
        <w:rPr>
          <w:i/>
          <w:lang w:val="en-US"/>
        </w:rPr>
        <w:t>N</w:t>
      </w:r>
      <w:r w:rsidRPr="00990292">
        <w:rPr>
          <w:lang w:val="en-US"/>
        </w:rPr>
        <w:t xml:space="preserve">, </w:t>
      </w:r>
      <w:r w:rsidRPr="00990292">
        <w:t>то канала се сменя с</w:t>
      </w:r>
      <w:r w:rsidR="006E5962" w:rsidRPr="00990292">
        <w:t xml:space="preserve"> канал </w:t>
      </w:r>
      <w:r w:rsidR="006E5962" w:rsidRPr="00990292">
        <w:rPr>
          <w:rFonts w:ascii="Courier New" w:hAnsi="Courier New" w:cs="Courier New"/>
        </w:rPr>
        <w:t>1</w:t>
      </w:r>
    </w:p>
    <w:p w:rsidR="00262B8C" w:rsidRPr="00990292" w:rsidRDefault="00262B8C" w:rsidP="00262B8C">
      <w:pPr>
        <w:keepNext/>
        <w:spacing w:after="138" w:line="266" w:lineRule="auto"/>
        <w:ind w:firstLine="708"/>
        <w:jc w:val="both"/>
      </w:pPr>
      <w:r w:rsidRPr="00990292">
        <w:rPr>
          <w:lang w:val="en-US"/>
        </w:rPr>
        <w:t>“</w:t>
      </w:r>
      <w:r w:rsidRPr="00990292">
        <w:rPr>
          <w:rFonts w:ascii="Courier New" w:hAnsi="Courier New" w:cs="Courier New"/>
          <w:lang w:val="en-US"/>
        </w:rPr>
        <w:t>-</w:t>
      </w:r>
      <w:r w:rsidRPr="00990292">
        <w:rPr>
          <w:lang w:val="en-US"/>
        </w:rPr>
        <w:t>”</w:t>
      </w:r>
      <w:r w:rsidRPr="00990292">
        <w:t xml:space="preserve"> </w:t>
      </w:r>
      <w:r w:rsidRPr="00990292">
        <w:rPr>
          <w:lang w:val="en-US"/>
        </w:rPr>
        <w:t>(</w:t>
      </w:r>
      <w:r w:rsidRPr="00990292">
        <w:t>канал надолу</w:t>
      </w:r>
      <w:r w:rsidRPr="00990292">
        <w:rPr>
          <w:lang w:val="en-US"/>
        </w:rPr>
        <w:t>) -</w:t>
      </w:r>
      <w:r w:rsidRPr="00990292">
        <w:t xml:space="preserve"> да смени текущия канал </w:t>
      </w:r>
      <w:proofErr w:type="spellStart"/>
      <w:r w:rsidRPr="00990292">
        <w:rPr>
          <w:rFonts w:ascii="Courier New" w:hAnsi="Courier New" w:cs="Courier New"/>
          <w:lang w:val="en-US"/>
        </w:rPr>
        <w:t>i</w:t>
      </w:r>
      <w:proofErr w:type="spellEnd"/>
      <w:r w:rsidRPr="00990292">
        <w:t xml:space="preserve">, с канала </w:t>
      </w:r>
      <w:r w:rsidRPr="00990292">
        <w:rPr>
          <w:rFonts w:ascii="Courier New" w:hAnsi="Courier New" w:cs="Courier New"/>
          <w:lang w:val="en-US"/>
        </w:rPr>
        <w:t>i-1</w:t>
      </w:r>
      <w:r w:rsidRPr="00990292">
        <w:rPr>
          <w:lang w:val="en-US"/>
        </w:rPr>
        <w:t xml:space="preserve">. </w:t>
      </w:r>
      <w:r w:rsidRPr="00990292">
        <w:t>Ако преди</w:t>
      </w:r>
      <w:r w:rsidR="007A51BD" w:rsidRPr="00990292">
        <w:t xml:space="preserve"> натискане на бутон</w:t>
      </w:r>
      <w:r w:rsidR="009F3F22" w:rsidRPr="00990292">
        <w:t xml:space="preserve"> телевизора е на</w:t>
      </w:r>
      <w:r w:rsidRPr="00990292">
        <w:t xml:space="preserve"> канал </w:t>
      </w:r>
      <w:r w:rsidRPr="00990292">
        <w:rPr>
          <w:rFonts w:ascii="Courier New" w:hAnsi="Courier New" w:cs="Courier New"/>
          <w:lang w:val="en-US"/>
        </w:rPr>
        <w:t>1</w:t>
      </w:r>
      <w:r w:rsidRPr="00990292">
        <w:rPr>
          <w:lang w:val="en-US"/>
        </w:rPr>
        <w:t xml:space="preserve">, </w:t>
      </w:r>
      <w:r w:rsidRPr="00990292">
        <w:t>то канала се сменя с</w:t>
      </w:r>
      <w:r w:rsidR="009F3F22" w:rsidRPr="00990292">
        <w:t xml:space="preserve"> канал</w:t>
      </w:r>
      <w:r w:rsidR="009F3F22" w:rsidRPr="00990292">
        <w:rPr>
          <w:lang w:val="en-US"/>
        </w:rPr>
        <w:t xml:space="preserve"> </w:t>
      </w:r>
      <w:r w:rsidR="009F3F22" w:rsidRPr="00990292">
        <w:rPr>
          <w:i/>
          <w:lang w:val="en-US"/>
        </w:rPr>
        <w:t>N</w:t>
      </w:r>
    </w:p>
    <w:p w:rsidR="00C10F5F" w:rsidRPr="00990292" w:rsidRDefault="00262B8C" w:rsidP="00520163">
      <w:pPr>
        <w:keepNext/>
        <w:spacing w:after="138" w:line="266" w:lineRule="auto"/>
        <w:ind w:firstLine="708"/>
        <w:jc w:val="both"/>
      </w:pPr>
      <w:r w:rsidRPr="00990292">
        <w:rPr>
          <w:lang w:val="en-US"/>
        </w:rPr>
        <w:t>“</w:t>
      </w:r>
      <w:proofErr w:type="gramStart"/>
      <w:r w:rsidRPr="00990292">
        <w:rPr>
          <w:rFonts w:ascii="Courier New" w:hAnsi="Courier New" w:cs="Courier New"/>
          <w:lang w:val="en-US"/>
        </w:rPr>
        <w:t>o</w:t>
      </w:r>
      <w:proofErr w:type="gramEnd"/>
      <w:r w:rsidRPr="00990292">
        <w:rPr>
          <w:lang w:val="en-US"/>
        </w:rPr>
        <w:t>” (</w:t>
      </w:r>
      <w:r w:rsidR="006809A4" w:rsidRPr="00990292">
        <w:t>предходен</w:t>
      </w:r>
      <w:r w:rsidRPr="00990292">
        <w:t xml:space="preserve"> канал</w:t>
      </w:r>
      <w:r w:rsidRPr="00990292">
        <w:rPr>
          <w:lang w:val="en-US"/>
        </w:rPr>
        <w:t>) -</w:t>
      </w:r>
      <w:r w:rsidRPr="00990292">
        <w:t xml:space="preserve"> да смени текущия канал с предходно гледания канал</w:t>
      </w:r>
      <w:r w:rsidRPr="00990292">
        <w:rPr>
          <w:lang w:val="en-US"/>
        </w:rPr>
        <w:t>.</w:t>
      </w:r>
    </w:p>
    <w:p w:rsidR="00A341CF" w:rsidRPr="00990292" w:rsidRDefault="00A341CF" w:rsidP="00520163">
      <w:pPr>
        <w:keepNext/>
        <w:spacing w:after="138" w:line="266" w:lineRule="auto"/>
        <w:jc w:val="both"/>
      </w:pPr>
      <w:r w:rsidRPr="00990292">
        <w:t>Сега ще разгледаме алгоритъма за избиране на канал</w:t>
      </w:r>
      <w:r w:rsidR="006929AB" w:rsidRPr="00990292">
        <w:t xml:space="preserve"> за гледане</w:t>
      </w:r>
      <w:r w:rsidRPr="00990292">
        <w:t xml:space="preserve"> на Пешо. В началото той си избрал</w:t>
      </w:r>
      <w:r w:rsidR="0013509E" w:rsidRPr="00990292">
        <w:t xml:space="preserve"> кои бутони</w:t>
      </w:r>
      <w:r w:rsidRPr="00990292">
        <w:t xml:space="preserve"> и в каква последователност да натисне. </w:t>
      </w:r>
      <w:r w:rsidR="0018480B" w:rsidRPr="00990292">
        <w:t xml:space="preserve">Преди да започне да натиска бутоните, той пуска телевизора на първи канал. </w:t>
      </w:r>
      <w:r w:rsidRPr="00990292">
        <w:t xml:space="preserve">След </w:t>
      </w:r>
      <w:r w:rsidR="00E437BB" w:rsidRPr="00990292">
        <w:t>това натиска</w:t>
      </w:r>
      <w:r w:rsidR="00DF76E9" w:rsidRPr="00990292">
        <w:t xml:space="preserve"> всички бутони поред</w:t>
      </w:r>
      <w:r w:rsidR="00E437BB" w:rsidRPr="00990292">
        <w:t xml:space="preserve"> и</w:t>
      </w:r>
      <w:r w:rsidRPr="00990292">
        <w:t xml:space="preserve"> канала който остане е </w:t>
      </w:r>
      <w:r w:rsidR="00E437BB" w:rsidRPr="00990292">
        <w:t>желания за гледане канал</w:t>
      </w:r>
      <w:r w:rsidRPr="00990292">
        <w:t>.</w:t>
      </w:r>
    </w:p>
    <w:p w:rsidR="00932D83" w:rsidRPr="00990292" w:rsidRDefault="00A341CF" w:rsidP="001866BE">
      <w:pPr>
        <w:keepNext/>
        <w:spacing w:after="138" w:line="266" w:lineRule="auto"/>
        <w:jc w:val="both"/>
        <w:rPr>
          <w:lang w:val="en-US"/>
        </w:rPr>
      </w:pPr>
      <w:r w:rsidRPr="00990292">
        <w:t xml:space="preserve">Понеже е скучно всеки път да гледа един и същи канал, </w:t>
      </w:r>
      <w:r w:rsidR="001866BE" w:rsidRPr="00990292">
        <w:t>Пешо</w:t>
      </w:r>
      <w:r w:rsidRPr="00990292">
        <w:t xml:space="preserve"> решил всеки </w:t>
      </w:r>
      <w:r w:rsidR="001866BE" w:rsidRPr="00990292">
        <w:t>път</w:t>
      </w:r>
      <w:r w:rsidRPr="00990292">
        <w:t xml:space="preserve"> </w:t>
      </w:r>
      <w:r w:rsidR="001866BE" w:rsidRPr="00990292">
        <w:t xml:space="preserve">преди да пусне телевизора да прави промяна </w:t>
      </w:r>
      <w:r w:rsidR="0013509E" w:rsidRPr="00990292">
        <w:t>в избора на бутони</w:t>
      </w:r>
      <w:r w:rsidR="001866BE" w:rsidRPr="00990292">
        <w:t xml:space="preserve"> </w:t>
      </w:r>
      <w:r w:rsidR="00CA642F" w:rsidRPr="00990292">
        <w:t>спрямо предхо</w:t>
      </w:r>
      <w:r w:rsidR="00DE0FD9" w:rsidRPr="00990292">
        <w:t>дната последователност</w:t>
      </w:r>
      <w:r w:rsidRPr="00990292">
        <w:t xml:space="preserve">. </w:t>
      </w:r>
      <w:r w:rsidR="001866BE" w:rsidRPr="00990292">
        <w:t>Всеки път избира няк</w:t>
      </w:r>
      <w:r w:rsidR="004D12F8" w:rsidRPr="00990292">
        <w:t>олко последователни бутона</w:t>
      </w:r>
      <w:r w:rsidR="001866BE" w:rsidRPr="00990292">
        <w:t xml:space="preserve"> и ги сменя с техните противоположни. Канал нагоре и канал надолу са противоположн</w:t>
      </w:r>
      <w:r w:rsidR="004D12F8" w:rsidRPr="00990292">
        <w:t>и и той заменя срещане на единия с другия</w:t>
      </w:r>
      <w:r w:rsidR="001866BE" w:rsidRPr="00990292">
        <w:t>. Предише</w:t>
      </w:r>
      <w:r w:rsidR="00735333" w:rsidRPr="00990292">
        <w:t>н канал няма противоположен</w:t>
      </w:r>
      <w:r w:rsidR="0013509E" w:rsidRPr="00990292">
        <w:t xml:space="preserve"> и</w:t>
      </w:r>
      <w:r w:rsidR="001866BE" w:rsidRPr="00990292">
        <w:t xml:space="preserve"> не се променя.</w:t>
      </w:r>
      <w:r w:rsidR="00C10F5F" w:rsidRPr="00990292">
        <w:t xml:space="preserve"> </w:t>
      </w:r>
    </w:p>
    <w:p w:rsidR="00B24953" w:rsidRPr="00990292" w:rsidRDefault="00B24953" w:rsidP="001866BE">
      <w:pPr>
        <w:keepNext/>
        <w:spacing w:after="138" w:line="266" w:lineRule="auto"/>
        <w:jc w:val="both"/>
        <w:rPr>
          <w:szCs w:val="22"/>
          <w:lang w:val="en-US"/>
        </w:rPr>
      </w:pPr>
      <w:r w:rsidRPr="00990292">
        <w:t>Помогнете на Пешо и намерете желания за гледане канал при всяко пускане на телевизора, така че да няма нужда той да натиска всички тези</w:t>
      </w:r>
      <w:r w:rsidR="00860803" w:rsidRPr="00990292">
        <w:rPr>
          <w:lang w:val="en-US"/>
        </w:rPr>
        <w:t xml:space="preserve"> </w:t>
      </w:r>
      <w:r w:rsidR="00860803" w:rsidRPr="00990292">
        <w:t>бутони</w:t>
      </w:r>
      <w:r w:rsidRPr="00990292">
        <w:t>.</w:t>
      </w:r>
    </w:p>
    <w:p w:rsidR="00932D83" w:rsidRPr="00990292" w:rsidRDefault="00932D83" w:rsidP="00932D83">
      <w:pPr>
        <w:pStyle w:val="a"/>
      </w:pPr>
      <w:r w:rsidRPr="00990292">
        <w:t>Вход</w:t>
      </w:r>
    </w:p>
    <w:p w:rsidR="00BE1CB8" w:rsidRPr="00990292" w:rsidRDefault="00BF6E83" w:rsidP="001866BE">
      <w:pPr>
        <w:keepNext/>
        <w:spacing w:after="138" w:line="266" w:lineRule="auto"/>
        <w:ind w:left="-15" w:firstLine="725"/>
        <w:jc w:val="both"/>
        <w:rPr>
          <w:lang w:val="en-US"/>
        </w:rPr>
      </w:pPr>
      <w:r w:rsidRPr="00990292">
        <w:t>На първия ред на стандартния вход се въвежда</w:t>
      </w:r>
      <w:r w:rsidR="001866BE" w:rsidRPr="00990292">
        <w:t xml:space="preserve">т две цели положителни числа </w:t>
      </w:r>
      <w:r w:rsidR="001866BE" w:rsidRPr="00990292">
        <w:rPr>
          <w:b/>
          <w:i/>
          <w:lang w:val="en-US"/>
        </w:rPr>
        <w:t>N</w:t>
      </w:r>
      <w:r w:rsidR="001866BE" w:rsidRPr="00990292">
        <w:rPr>
          <w:lang w:val="en-US"/>
        </w:rPr>
        <w:t xml:space="preserve"> </w:t>
      </w:r>
      <w:r w:rsidR="001866BE" w:rsidRPr="00990292">
        <w:t xml:space="preserve">и </w:t>
      </w:r>
      <w:r w:rsidR="001866BE" w:rsidRPr="00990292">
        <w:rPr>
          <w:b/>
          <w:i/>
          <w:lang w:val="en-US"/>
        </w:rPr>
        <w:t>Q</w:t>
      </w:r>
      <w:r w:rsidR="001866BE" w:rsidRPr="00990292">
        <w:rPr>
          <w:lang w:val="en-US"/>
        </w:rPr>
        <w:t xml:space="preserve"> </w:t>
      </w:r>
      <w:r w:rsidR="00BE1CB8" w:rsidRPr="00990292">
        <w:rPr>
          <w:lang w:val="en-US"/>
        </w:rPr>
        <w:t>–</w:t>
      </w:r>
      <w:r w:rsidR="001866BE" w:rsidRPr="00990292">
        <w:rPr>
          <w:lang w:val="en-US"/>
        </w:rPr>
        <w:t xml:space="preserve"> </w:t>
      </w:r>
      <w:r w:rsidR="00BE1CB8" w:rsidRPr="00990292">
        <w:t>б</w:t>
      </w:r>
      <w:r w:rsidR="001866BE" w:rsidRPr="00990292">
        <w:t>р</w:t>
      </w:r>
      <w:r w:rsidR="00BE1CB8" w:rsidRPr="00990292">
        <w:t>оя канали на телевизора и броя пъти в които Пешо го пуска</w:t>
      </w:r>
      <w:r w:rsidR="00984E3E" w:rsidRPr="00990292">
        <w:rPr>
          <w:lang w:val="en-US"/>
        </w:rPr>
        <w:t>.</w:t>
      </w:r>
    </w:p>
    <w:p w:rsidR="00BE1CB8" w:rsidRPr="00990292" w:rsidRDefault="00BE1CB8" w:rsidP="001866BE">
      <w:pPr>
        <w:keepNext/>
        <w:spacing w:after="138" w:line="266" w:lineRule="auto"/>
        <w:ind w:left="-15" w:firstLine="725"/>
        <w:jc w:val="both"/>
        <w:rPr>
          <w:lang w:val="en-US"/>
        </w:rPr>
      </w:pPr>
      <w:r w:rsidRPr="00990292">
        <w:t>На втория ред се въвежда един низ</w:t>
      </w:r>
      <w:r w:rsidR="0048092C" w:rsidRPr="00990292">
        <w:rPr>
          <w:lang w:val="en-US"/>
        </w:rPr>
        <w:t xml:space="preserve"> </w:t>
      </w:r>
      <w:r w:rsidR="0048092C" w:rsidRPr="00990292">
        <w:t xml:space="preserve">с дължина </w:t>
      </w:r>
      <w:r w:rsidR="0048092C" w:rsidRPr="00990292">
        <w:rPr>
          <w:b/>
          <w:i/>
          <w:lang w:val="en-US"/>
        </w:rPr>
        <w:t>L</w:t>
      </w:r>
      <w:r w:rsidRPr="00990292">
        <w:t>, първоначалната последователност от</w:t>
      </w:r>
      <w:r w:rsidR="006A639D" w:rsidRPr="00990292">
        <w:t xml:space="preserve"> бутони</w:t>
      </w:r>
      <w:r w:rsidRPr="00990292">
        <w:t>, в реда в който се натискат</w:t>
      </w:r>
      <w:r w:rsidR="00BF6E83" w:rsidRPr="00990292">
        <w:t xml:space="preserve">. </w:t>
      </w:r>
      <w:r w:rsidR="006A639D" w:rsidRPr="00990292">
        <w:t>Всеки бутон</w:t>
      </w:r>
      <w:r w:rsidRPr="00990292">
        <w:t xml:space="preserve"> се представя с един от символите </w:t>
      </w:r>
      <w:r w:rsidR="001709C5" w:rsidRPr="00990292">
        <w:t>(</w:t>
      </w:r>
      <w:r w:rsidR="001709C5" w:rsidRPr="00990292">
        <w:rPr>
          <w:rFonts w:ascii="Courier New" w:hAnsi="Courier New" w:cs="Courier New"/>
          <w:lang w:val="en-US"/>
        </w:rPr>
        <w:t>+</w:t>
      </w:r>
      <w:r w:rsidR="001709C5" w:rsidRPr="00990292">
        <w:rPr>
          <w:lang w:val="en-US"/>
        </w:rPr>
        <w:t xml:space="preserve">, </w:t>
      </w:r>
      <w:r w:rsidR="001709C5" w:rsidRPr="00990292">
        <w:rPr>
          <w:rFonts w:ascii="Courier New" w:hAnsi="Courier New" w:cs="Courier New"/>
          <w:lang w:val="en-US"/>
        </w:rPr>
        <w:t>-</w:t>
      </w:r>
      <w:r w:rsidR="001709C5" w:rsidRPr="00990292">
        <w:rPr>
          <w:lang w:val="en-US"/>
        </w:rPr>
        <w:t>,</w:t>
      </w:r>
      <w:r w:rsidR="00382EA7" w:rsidRPr="00990292">
        <w:rPr>
          <w:lang w:val="en-US"/>
        </w:rPr>
        <w:t xml:space="preserve"> </w:t>
      </w:r>
      <w:r w:rsidR="00382EA7" w:rsidRPr="00990292">
        <w:rPr>
          <w:rFonts w:ascii="Courier New" w:hAnsi="Courier New" w:cs="Courier New"/>
          <w:lang w:val="en-US"/>
        </w:rPr>
        <w:t>o</w:t>
      </w:r>
      <w:r w:rsidR="001709C5" w:rsidRPr="00990292">
        <w:rPr>
          <w:lang w:val="en-US"/>
        </w:rPr>
        <w:t>)</w:t>
      </w:r>
      <w:r w:rsidR="00984E3E" w:rsidRPr="00990292">
        <w:rPr>
          <w:lang w:val="en-US"/>
        </w:rPr>
        <w:t>.</w:t>
      </w:r>
    </w:p>
    <w:p w:rsidR="00932D83" w:rsidRPr="00990292" w:rsidRDefault="001709C5" w:rsidP="001866BE">
      <w:pPr>
        <w:keepNext/>
        <w:spacing w:after="138" w:line="266" w:lineRule="auto"/>
        <w:ind w:left="-15" w:firstLine="725"/>
        <w:jc w:val="both"/>
        <w:rPr>
          <w:szCs w:val="22"/>
        </w:rPr>
      </w:pPr>
      <w:r w:rsidRPr="00990292">
        <w:t xml:space="preserve">На следващите </w:t>
      </w:r>
      <w:r w:rsidRPr="00990292">
        <w:rPr>
          <w:lang w:val="en-US"/>
        </w:rPr>
        <w:t>Q</w:t>
      </w:r>
      <w:r w:rsidR="00BF6E83" w:rsidRPr="00990292">
        <w:t xml:space="preserve"> ред</w:t>
      </w:r>
      <w:r w:rsidRPr="00990292">
        <w:t>а</w:t>
      </w:r>
      <w:r w:rsidR="00BF6E83" w:rsidRPr="00990292">
        <w:t xml:space="preserve"> се въвежда</w:t>
      </w:r>
      <w:r w:rsidRPr="00990292">
        <w:t xml:space="preserve">т по две числа </w:t>
      </w:r>
      <w:r w:rsidR="0048092C" w:rsidRPr="00990292">
        <w:rPr>
          <w:b/>
          <w:i/>
          <w:lang w:val="en-US"/>
        </w:rPr>
        <w:t>A</w:t>
      </w:r>
      <w:r w:rsidRPr="00990292">
        <w:rPr>
          <w:b/>
          <w:i/>
          <w:vertAlign w:val="subscript"/>
          <w:lang w:val="en-US"/>
        </w:rPr>
        <w:t>i</w:t>
      </w:r>
      <w:r w:rsidR="0048092C" w:rsidRPr="00990292">
        <w:rPr>
          <w:lang w:val="en-US"/>
        </w:rPr>
        <w:t xml:space="preserve">, </w:t>
      </w:r>
      <w:r w:rsidR="0048092C" w:rsidRPr="00990292">
        <w:rPr>
          <w:b/>
          <w:i/>
          <w:lang w:val="en-US"/>
        </w:rPr>
        <w:t>B</w:t>
      </w:r>
      <w:r w:rsidRPr="00990292">
        <w:rPr>
          <w:b/>
          <w:i/>
          <w:vertAlign w:val="subscript"/>
          <w:lang w:val="en-US"/>
        </w:rPr>
        <w:t>i</w:t>
      </w:r>
      <w:r w:rsidRPr="00990292">
        <w:rPr>
          <w:lang w:val="en-US"/>
        </w:rPr>
        <w:t xml:space="preserve"> - </w:t>
      </w:r>
      <w:r w:rsidRPr="00990292">
        <w:t>началото и края на последователността</w:t>
      </w:r>
      <w:r w:rsidRPr="00990292">
        <w:rPr>
          <w:lang w:val="en-US"/>
        </w:rPr>
        <w:t xml:space="preserve"> </w:t>
      </w:r>
      <w:r w:rsidRPr="00990292">
        <w:t xml:space="preserve">от </w:t>
      </w:r>
      <w:r w:rsidR="000245E8" w:rsidRPr="00990292">
        <w:t>бутони</w:t>
      </w:r>
      <w:r w:rsidRPr="00990292">
        <w:t>, която Пешо сменя с противоположните</w:t>
      </w:r>
      <w:r w:rsidR="00BF6E83" w:rsidRPr="00990292">
        <w:t>.</w:t>
      </w:r>
    </w:p>
    <w:p w:rsidR="00932D83" w:rsidRPr="00990292" w:rsidRDefault="00932D83" w:rsidP="00932D83">
      <w:pPr>
        <w:pStyle w:val="a"/>
      </w:pPr>
      <w:r w:rsidRPr="00990292">
        <w:t>Изход</w:t>
      </w:r>
    </w:p>
    <w:p w:rsidR="00C43344" w:rsidRPr="00990292" w:rsidRDefault="00424C24" w:rsidP="00424C24">
      <w:pPr>
        <w:keepNext/>
        <w:spacing w:after="138" w:line="266" w:lineRule="auto"/>
        <w:ind w:firstLine="708"/>
        <w:jc w:val="both"/>
      </w:pPr>
      <w:r w:rsidRPr="00990292">
        <w:t xml:space="preserve">На </w:t>
      </w:r>
      <w:r w:rsidRPr="00990292">
        <w:rPr>
          <w:i/>
          <w:lang w:val="en-US"/>
        </w:rPr>
        <w:t>Q</w:t>
      </w:r>
      <w:r w:rsidRPr="00990292">
        <w:rPr>
          <w:lang w:val="en-US"/>
        </w:rPr>
        <w:t xml:space="preserve"> </w:t>
      </w:r>
      <w:r w:rsidRPr="00990292">
        <w:t xml:space="preserve">реда се извежда по едно число – на </w:t>
      </w:r>
      <w:proofErr w:type="spellStart"/>
      <w:r w:rsidRPr="00990292">
        <w:rPr>
          <w:rFonts w:ascii="Courier New" w:hAnsi="Courier New" w:cs="Courier New"/>
          <w:lang w:val="en-US"/>
        </w:rPr>
        <w:t>i</w:t>
      </w:r>
      <w:proofErr w:type="spellEnd"/>
      <w:r w:rsidRPr="00990292">
        <w:rPr>
          <w:lang w:val="en-US"/>
        </w:rPr>
        <w:t>-</w:t>
      </w:r>
      <w:r w:rsidRPr="00990292">
        <w:t>я ред</w:t>
      </w:r>
      <w:r w:rsidRPr="00990292">
        <w:rPr>
          <w:lang w:val="en-US"/>
        </w:rPr>
        <w:t xml:space="preserve"> </w:t>
      </w:r>
      <w:r w:rsidRPr="00990292">
        <w:t xml:space="preserve">се извежда желания канал за гледане при </w:t>
      </w:r>
      <w:proofErr w:type="spellStart"/>
      <w:r w:rsidRPr="00990292">
        <w:rPr>
          <w:rFonts w:ascii="Courier New" w:hAnsi="Courier New" w:cs="Courier New"/>
          <w:lang w:val="en-US"/>
        </w:rPr>
        <w:t>i</w:t>
      </w:r>
      <w:proofErr w:type="spellEnd"/>
      <w:r w:rsidRPr="00990292">
        <w:rPr>
          <w:lang w:val="en-US"/>
        </w:rPr>
        <w:t>-</w:t>
      </w:r>
      <w:r w:rsidRPr="00990292">
        <w:t>тото пускане на телевизора.</w:t>
      </w:r>
    </w:p>
    <w:p w:rsidR="00C43344" w:rsidRPr="00990292" w:rsidRDefault="00C43344" w:rsidP="00C43344">
      <w:pPr>
        <w:pStyle w:val="a"/>
      </w:pPr>
      <w:r w:rsidRPr="00990292">
        <w:t>Ограничения</w:t>
      </w:r>
    </w:p>
    <w:p w:rsidR="00835641" w:rsidRPr="00990292" w:rsidRDefault="0048092C" w:rsidP="00835641">
      <w:pPr>
        <w:pStyle w:val="ListParagraph"/>
        <w:spacing w:after="138" w:line="266" w:lineRule="auto"/>
        <w:jc w:val="both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 w:rsidRPr="00990292">
        <w:rPr>
          <w:rFonts w:ascii="Times New Roman" w:hAnsi="Times New Roman" w:cs="Times New Roman"/>
          <w:color w:val="auto"/>
          <w:sz w:val="26"/>
          <w:szCs w:val="26"/>
        </w:rPr>
        <w:t>1</w:t>
      </w:r>
      <w:r w:rsidR="00835641" w:rsidRPr="00990292">
        <w:rPr>
          <w:rFonts w:ascii="Times New Roman" w:hAnsi="Times New Roman" w:cs="Times New Roman"/>
          <w:color w:val="auto"/>
          <w:sz w:val="26"/>
          <w:szCs w:val="26"/>
        </w:rPr>
        <w:t xml:space="preserve"> ≤ </w:t>
      </w:r>
      <w:r w:rsidR="00835641" w:rsidRPr="00990292">
        <w:rPr>
          <w:rFonts w:ascii="Times New Roman" w:hAnsi="Times New Roman" w:cs="Times New Roman"/>
          <w:i/>
          <w:color w:val="auto"/>
          <w:sz w:val="26"/>
          <w:szCs w:val="26"/>
          <w:lang w:val="en-US"/>
        </w:rPr>
        <w:t xml:space="preserve">N </w:t>
      </w:r>
      <w:r w:rsidR="00835641" w:rsidRPr="00990292">
        <w:rPr>
          <w:rFonts w:ascii="Times New Roman" w:hAnsi="Times New Roman" w:cs="Times New Roman"/>
          <w:color w:val="auto"/>
          <w:sz w:val="26"/>
          <w:szCs w:val="26"/>
          <w:lang w:val="en-US"/>
        </w:rPr>
        <w:t>≤</w:t>
      </w:r>
      <w:r w:rsidR="00835641" w:rsidRPr="00990292">
        <w:rPr>
          <w:rFonts w:ascii="Times New Roman" w:hAnsi="Times New Roman" w:cs="Times New Roman"/>
          <w:i/>
          <w:color w:val="auto"/>
          <w:sz w:val="26"/>
          <w:szCs w:val="26"/>
          <w:lang w:val="en-US"/>
        </w:rPr>
        <w:t xml:space="preserve"> </w:t>
      </w:r>
      <w:r w:rsidR="00835641" w:rsidRPr="00990292">
        <w:rPr>
          <w:rFonts w:ascii="Times New Roman" w:hAnsi="Times New Roman" w:cs="Times New Roman"/>
          <w:color w:val="auto"/>
          <w:sz w:val="26"/>
          <w:szCs w:val="26"/>
        </w:rPr>
        <w:t>10</w:t>
      </w:r>
      <w:r w:rsidR="00835641" w:rsidRPr="00990292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6</w:t>
      </w:r>
    </w:p>
    <w:p w:rsidR="00835641" w:rsidRPr="00990292" w:rsidRDefault="0048092C" w:rsidP="00835641">
      <w:pPr>
        <w:pStyle w:val="ListParagraph"/>
        <w:spacing w:after="138" w:line="26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990292">
        <w:rPr>
          <w:rFonts w:ascii="Times New Roman" w:hAnsi="Times New Roman" w:cs="Times New Roman"/>
          <w:color w:val="auto"/>
          <w:sz w:val="26"/>
          <w:szCs w:val="26"/>
          <w:lang w:val="en-US"/>
        </w:rPr>
        <w:t>1</w:t>
      </w:r>
      <w:r w:rsidR="00835641" w:rsidRPr="00990292">
        <w:rPr>
          <w:rFonts w:ascii="Times New Roman" w:hAnsi="Times New Roman" w:cs="Times New Roman"/>
          <w:color w:val="auto"/>
          <w:sz w:val="26"/>
          <w:szCs w:val="26"/>
        </w:rPr>
        <w:t xml:space="preserve"> ≤ </w:t>
      </w:r>
      <w:r w:rsidR="00382EA7" w:rsidRPr="00990292">
        <w:rPr>
          <w:rFonts w:ascii="Times New Roman" w:hAnsi="Times New Roman" w:cs="Times New Roman"/>
          <w:i/>
          <w:color w:val="auto"/>
          <w:sz w:val="26"/>
          <w:szCs w:val="26"/>
          <w:lang w:val="en-US"/>
        </w:rPr>
        <w:t>Q</w:t>
      </w:r>
      <w:r w:rsidR="00835641" w:rsidRPr="00990292">
        <w:rPr>
          <w:rFonts w:ascii="Times New Roman" w:hAnsi="Times New Roman" w:cs="Times New Roman"/>
          <w:i/>
          <w:color w:val="auto"/>
          <w:sz w:val="26"/>
          <w:szCs w:val="26"/>
          <w:lang w:val="en-US"/>
        </w:rPr>
        <w:t xml:space="preserve"> </w:t>
      </w:r>
      <w:r w:rsidR="00835641" w:rsidRPr="00990292">
        <w:rPr>
          <w:rFonts w:ascii="Times New Roman" w:hAnsi="Times New Roman" w:cs="Times New Roman"/>
          <w:color w:val="auto"/>
          <w:sz w:val="26"/>
          <w:szCs w:val="26"/>
          <w:lang w:val="en-US"/>
        </w:rPr>
        <w:t>≤</w:t>
      </w:r>
      <w:r w:rsidR="00835641" w:rsidRPr="00990292">
        <w:rPr>
          <w:rFonts w:ascii="Times New Roman" w:hAnsi="Times New Roman" w:cs="Times New Roman"/>
          <w:i/>
          <w:color w:val="auto"/>
          <w:sz w:val="26"/>
          <w:szCs w:val="26"/>
          <w:lang w:val="en-US"/>
        </w:rPr>
        <w:t xml:space="preserve"> </w:t>
      </w:r>
      <w:r w:rsidR="00847375" w:rsidRPr="00990292">
        <w:rPr>
          <w:rFonts w:ascii="Times New Roman" w:hAnsi="Times New Roman" w:cs="Times New Roman"/>
          <w:color w:val="auto"/>
          <w:sz w:val="26"/>
          <w:szCs w:val="26"/>
        </w:rPr>
        <w:t>5.1</w:t>
      </w:r>
      <w:r w:rsidR="00835641" w:rsidRPr="00990292">
        <w:rPr>
          <w:rFonts w:ascii="Times New Roman" w:hAnsi="Times New Roman" w:cs="Times New Roman"/>
          <w:color w:val="auto"/>
          <w:sz w:val="26"/>
          <w:szCs w:val="26"/>
        </w:rPr>
        <w:t>0</w:t>
      </w:r>
      <w:r w:rsidR="002922D9" w:rsidRPr="00990292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5</w:t>
      </w:r>
    </w:p>
    <w:p w:rsidR="00E32D99" w:rsidRPr="00990292" w:rsidRDefault="00E32D99" w:rsidP="00E32D99">
      <w:pPr>
        <w:pStyle w:val="ListParagraph"/>
        <w:spacing w:after="138" w:line="26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990292">
        <w:rPr>
          <w:rFonts w:ascii="Times New Roman" w:hAnsi="Times New Roman" w:cs="Times New Roman"/>
          <w:color w:val="auto"/>
          <w:sz w:val="26"/>
          <w:szCs w:val="26"/>
          <w:lang w:val="en-US"/>
        </w:rPr>
        <w:lastRenderedPageBreak/>
        <w:t>1</w:t>
      </w:r>
      <w:r w:rsidRPr="00990292">
        <w:rPr>
          <w:rFonts w:ascii="Times New Roman" w:hAnsi="Times New Roman" w:cs="Times New Roman"/>
          <w:color w:val="auto"/>
          <w:sz w:val="26"/>
          <w:szCs w:val="26"/>
        </w:rPr>
        <w:t xml:space="preserve"> ≤ </w:t>
      </w:r>
      <w:r w:rsidRPr="00990292">
        <w:rPr>
          <w:rFonts w:ascii="Times New Roman" w:hAnsi="Times New Roman" w:cs="Times New Roman"/>
          <w:i/>
          <w:color w:val="auto"/>
          <w:sz w:val="26"/>
          <w:szCs w:val="26"/>
          <w:lang w:val="en-US"/>
        </w:rPr>
        <w:t xml:space="preserve">L </w:t>
      </w:r>
      <w:r w:rsidRPr="00990292">
        <w:rPr>
          <w:rFonts w:ascii="Times New Roman" w:hAnsi="Times New Roman" w:cs="Times New Roman"/>
          <w:color w:val="auto"/>
          <w:sz w:val="26"/>
          <w:szCs w:val="26"/>
          <w:lang w:val="en-US"/>
        </w:rPr>
        <w:t>≤</w:t>
      </w:r>
      <w:r w:rsidRPr="00990292">
        <w:rPr>
          <w:rFonts w:ascii="Times New Roman" w:hAnsi="Times New Roman" w:cs="Times New Roman"/>
          <w:i/>
          <w:color w:val="auto"/>
          <w:sz w:val="26"/>
          <w:szCs w:val="26"/>
          <w:lang w:val="en-US"/>
        </w:rPr>
        <w:t xml:space="preserve"> </w:t>
      </w:r>
      <w:r w:rsidR="00847375" w:rsidRPr="00990292">
        <w:rPr>
          <w:rFonts w:ascii="Times New Roman" w:hAnsi="Times New Roman" w:cs="Times New Roman"/>
          <w:color w:val="auto"/>
          <w:sz w:val="26"/>
          <w:szCs w:val="26"/>
        </w:rPr>
        <w:t>5.1</w:t>
      </w:r>
      <w:r w:rsidRPr="00990292">
        <w:rPr>
          <w:rFonts w:ascii="Times New Roman" w:hAnsi="Times New Roman" w:cs="Times New Roman"/>
          <w:color w:val="auto"/>
          <w:sz w:val="26"/>
          <w:szCs w:val="26"/>
        </w:rPr>
        <w:t>0</w:t>
      </w:r>
      <w:r w:rsidR="00847375" w:rsidRPr="00990292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5</w:t>
      </w:r>
    </w:p>
    <w:p w:rsidR="00835641" w:rsidRPr="00990292" w:rsidRDefault="00B24953" w:rsidP="00982DB4">
      <w:pPr>
        <w:pStyle w:val="ListParagraph"/>
        <w:spacing w:after="138" w:line="26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990292">
        <w:rPr>
          <w:rFonts w:ascii="Times New Roman" w:hAnsi="Times New Roman" w:cs="Times New Roman"/>
          <w:color w:val="auto"/>
          <w:sz w:val="26"/>
          <w:szCs w:val="26"/>
          <w:lang w:val="en-US"/>
        </w:rPr>
        <w:t>1</w:t>
      </w:r>
      <w:r w:rsidRPr="00990292">
        <w:rPr>
          <w:rFonts w:ascii="Times New Roman" w:hAnsi="Times New Roman" w:cs="Times New Roman"/>
          <w:color w:val="auto"/>
          <w:sz w:val="26"/>
          <w:szCs w:val="26"/>
        </w:rPr>
        <w:t xml:space="preserve"> ≤ </w:t>
      </w:r>
      <w:r w:rsidRPr="00990292">
        <w:rPr>
          <w:rFonts w:ascii="Times New Roman" w:hAnsi="Times New Roman" w:cs="Times New Roman"/>
          <w:i/>
          <w:color w:val="auto"/>
          <w:sz w:val="26"/>
          <w:szCs w:val="26"/>
          <w:lang w:val="en-US"/>
        </w:rPr>
        <w:t>A</w:t>
      </w:r>
      <w:r w:rsidRPr="00990292">
        <w:rPr>
          <w:rFonts w:ascii="Times New Roman" w:hAnsi="Times New Roman" w:cs="Times New Roman"/>
          <w:i/>
          <w:color w:val="auto"/>
          <w:sz w:val="26"/>
          <w:szCs w:val="26"/>
          <w:vertAlign w:val="subscript"/>
          <w:lang w:val="en-US"/>
        </w:rPr>
        <w:t>i</w:t>
      </w:r>
      <w:r w:rsidRPr="00990292">
        <w:rPr>
          <w:rFonts w:ascii="Times New Roman" w:hAnsi="Times New Roman" w:cs="Times New Roman"/>
          <w:i/>
          <w:color w:val="auto"/>
          <w:sz w:val="26"/>
          <w:szCs w:val="26"/>
          <w:lang w:val="en-US"/>
        </w:rPr>
        <w:t xml:space="preserve"> </w:t>
      </w:r>
      <w:r w:rsidRPr="00990292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≤ </w:t>
      </w:r>
      <w:r w:rsidRPr="00990292">
        <w:rPr>
          <w:rFonts w:ascii="Times New Roman" w:hAnsi="Times New Roman" w:cs="Times New Roman"/>
          <w:i/>
          <w:color w:val="auto"/>
          <w:sz w:val="26"/>
          <w:szCs w:val="26"/>
          <w:lang w:val="en-US"/>
        </w:rPr>
        <w:t>B</w:t>
      </w:r>
      <w:r w:rsidRPr="00990292">
        <w:rPr>
          <w:rFonts w:ascii="Times New Roman" w:hAnsi="Times New Roman" w:cs="Times New Roman"/>
          <w:i/>
          <w:color w:val="auto"/>
          <w:sz w:val="26"/>
          <w:szCs w:val="26"/>
          <w:vertAlign w:val="subscript"/>
          <w:lang w:val="en-US"/>
        </w:rPr>
        <w:t>i</w:t>
      </w:r>
      <w:r w:rsidRPr="00990292">
        <w:rPr>
          <w:rFonts w:ascii="Times New Roman" w:hAnsi="Times New Roman" w:cs="Times New Roman"/>
          <w:i/>
          <w:color w:val="auto"/>
          <w:sz w:val="26"/>
          <w:szCs w:val="26"/>
          <w:lang w:val="en-US"/>
        </w:rPr>
        <w:t xml:space="preserve"> </w:t>
      </w:r>
      <w:r w:rsidRPr="00990292">
        <w:rPr>
          <w:rFonts w:ascii="Times New Roman" w:hAnsi="Times New Roman" w:cs="Times New Roman"/>
          <w:color w:val="auto"/>
          <w:sz w:val="26"/>
          <w:szCs w:val="26"/>
          <w:lang w:val="en-US"/>
        </w:rPr>
        <w:t>≤</w:t>
      </w:r>
      <w:r w:rsidRPr="00990292">
        <w:rPr>
          <w:rFonts w:ascii="Times New Roman" w:hAnsi="Times New Roman" w:cs="Times New Roman"/>
          <w:i/>
          <w:color w:val="auto"/>
          <w:sz w:val="26"/>
          <w:szCs w:val="26"/>
          <w:lang w:val="en-US"/>
        </w:rPr>
        <w:t xml:space="preserve"> </w:t>
      </w:r>
      <w:r w:rsidRPr="00990292">
        <w:rPr>
          <w:rFonts w:ascii="Times New Roman" w:hAnsi="Times New Roman" w:cs="Times New Roman"/>
          <w:i/>
          <w:color w:val="auto"/>
          <w:sz w:val="26"/>
          <w:szCs w:val="26"/>
        </w:rPr>
        <w:t>L</w:t>
      </w:r>
    </w:p>
    <w:p w:rsidR="00BA4981" w:rsidRPr="00990292" w:rsidRDefault="008A08D0" w:rsidP="00BA4981">
      <w:pPr>
        <w:pStyle w:val="a"/>
      </w:pPr>
      <w:r w:rsidRPr="00990292">
        <w:t>Групи тестове</w:t>
      </w:r>
    </w:p>
    <w:tbl>
      <w:tblPr>
        <w:tblStyle w:val="TableGrid"/>
        <w:tblW w:w="7229" w:type="dxa"/>
        <w:tblInd w:w="357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3827"/>
      </w:tblGrid>
      <w:tr w:rsidR="00990292" w:rsidRPr="00990292" w:rsidTr="009E16A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6A8" w:rsidRPr="00990292" w:rsidRDefault="009E16A8">
            <w:pPr>
              <w:jc w:val="center"/>
              <w:rPr>
                <w:b/>
              </w:rPr>
            </w:pPr>
            <w:r w:rsidRPr="00990292">
              <w:rPr>
                <w:b/>
              </w:rPr>
              <w:t>Точки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6A8" w:rsidRPr="00990292" w:rsidRDefault="009E16A8">
            <w:pPr>
              <w:jc w:val="center"/>
              <w:rPr>
                <w:b/>
                <w:i/>
                <w:lang w:val="en-US"/>
              </w:rPr>
            </w:pPr>
            <w:r w:rsidRPr="00990292">
              <w:rPr>
                <w:b/>
                <w:i/>
                <w:lang w:val="en-US"/>
              </w:rPr>
              <w:t>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6A8" w:rsidRPr="00990292" w:rsidRDefault="009E16A8">
            <w:pPr>
              <w:jc w:val="center"/>
              <w:rPr>
                <w:b/>
                <w:i/>
                <w:lang w:val="en-US"/>
              </w:rPr>
            </w:pPr>
            <w:r w:rsidRPr="00990292">
              <w:rPr>
                <w:b/>
                <w:i/>
                <w:lang w:val="en-US"/>
              </w:rPr>
              <w:t>Q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6A8" w:rsidRPr="00990292" w:rsidRDefault="009E16A8">
            <w:pPr>
              <w:jc w:val="center"/>
              <w:rPr>
                <w:b/>
              </w:rPr>
            </w:pPr>
            <w:proofErr w:type="spellStart"/>
            <w:r w:rsidRPr="00990292">
              <w:rPr>
                <w:b/>
                <w:lang w:val="en-US"/>
              </w:rPr>
              <w:t>Допълнителни</w:t>
            </w:r>
            <w:proofErr w:type="spellEnd"/>
            <w:r w:rsidRPr="00990292">
              <w:rPr>
                <w:b/>
                <w:lang w:val="en-US"/>
              </w:rPr>
              <w:t xml:space="preserve"> </w:t>
            </w:r>
            <w:proofErr w:type="spellStart"/>
            <w:r w:rsidRPr="00990292">
              <w:rPr>
                <w:b/>
                <w:lang w:val="en-US"/>
              </w:rPr>
              <w:t>ограничения</w:t>
            </w:r>
            <w:proofErr w:type="spellEnd"/>
          </w:p>
        </w:tc>
      </w:tr>
      <w:tr w:rsidR="00990292" w:rsidRPr="00990292" w:rsidTr="009E16A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6A8" w:rsidRPr="00990292" w:rsidRDefault="009E16A8">
            <w:pPr>
              <w:jc w:val="center"/>
            </w:pPr>
            <w:r w:rsidRPr="00990292"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6A8" w:rsidRPr="00990292" w:rsidRDefault="009E16A8">
            <w:pPr>
              <w:jc w:val="center"/>
              <w:rPr>
                <w:lang w:val="en-US"/>
              </w:rPr>
            </w:pPr>
            <w:r w:rsidRPr="00990292">
              <w:t>≤</w:t>
            </w:r>
            <w:r w:rsidRPr="00990292">
              <w:rPr>
                <w:lang w:val="en-US"/>
              </w:rPr>
              <w:t xml:space="preserve"> 10</w:t>
            </w:r>
            <w:r w:rsidRPr="00990292">
              <w:rPr>
                <w:vertAlign w:val="superscript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6A8" w:rsidRPr="00990292" w:rsidRDefault="009E16A8">
            <w:pPr>
              <w:jc w:val="center"/>
            </w:pPr>
            <w:r w:rsidRPr="00990292">
              <w:t>≤</w:t>
            </w:r>
            <w:r w:rsidRPr="00990292">
              <w:rPr>
                <w:lang w:val="en-US"/>
              </w:rPr>
              <w:t xml:space="preserve"> 10</w:t>
            </w:r>
            <w:r w:rsidRPr="00990292">
              <w:rPr>
                <w:vertAlign w:val="superscript"/>
                <w:lang w:val="en-US"/>
              </w:rPr>
              <w:t>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6A8" w:rsidRPr="00990292" w:rsidRDefault="009E16A8">
            <w:pPr>
              <w:jc w:val="center"/>
            </w:pPr>
            <w:r w:rsidRPr="00990292">
              <w:t>Няма бутони за предходен канал.</w:t>
            </w:r>
          </w:p>
        </w:tc>
      </w:tr>
      <w:tr w:rsidR="00990292" w:rsidRPr="00990292" w:rsidTr="009E16A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6A8" w:rsidRPr="00990292" w:rsidRDefault="009E16A8">
            <w:pPr>
              <w:jc w:val="center"/>
              <w:rPr>
                <w:i/>
              </w:rPr>
            </w:pPr>
            <w:r w:rsidRPr="00990292"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6A8" w:rsidRPr="00990292" w:rsidRDefault="009E16A8">
            <w:pPr>
              <w:jc w:val="center"/>
              <w:rPr>
                <w:lang w:val="en-US"/>
              </w:rPr>
            </w:pPr>
            <w:r w:rsidRPr="00990292">
              <w:t>≤</w:t>
            </w:r>
            <w:r w:rsidRPr="00990292">
              <w:rPr>
                <w:lang w:val="en-US"/>
              </w:rPr>
              <w:t xml:space="preserve"> 10</w:t>
            </w:r>
            <w:r w:rsidRPr="00990292">
              <w:rPr>
                <w:vertAlign w:val="superscript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6A8" w:rsidRPr="00990292" w:rsidRDefault="009E16A8">
            <w:pPr>
              <w:jc w:val="center"/>
            </w:pPr>
            <w:r w:rsidRPr="00990292">
              <w:t>≤</w:t>
            </w:r>
            <w:r w:rsidRPr="00990292">
              <w:rPr>
                <w:lang w:val="en-US"/>
              </w:rPr>
              <w:t xml:space="preserve"> 10</w:t>
            </w:r>
            <w:r w:rsidRPr="00990292">
              <w:rPr>
                <w:vertAlign w:val="superscript"/>
                <w:lang w:val="en-US"/>
              </w:rPr>
              <w:t>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6A8" w:rsidRPr="00990292" w:rsidRDefault="009E16A8">
            <w:pPr>
              <w:jc w:val="center"/>
              <w:rPr>
                <w:lang w:val="en-US"/>
              </w:rPr>
            </w:pPr>
          </w:p>
        </w:tc>
      </w:tr>
      <w:tr w:rsidR="00990292" w:rsidRPr="00990292" w:rsidTr="009E16A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6A8" w:rsidRPr="00990292" w:rsidRDefault="009E16A8" w:rsidP="00045FAF">
            <w:pPr>
              <w:jc w:val="center"/>
            </w:pPr>
            <w:r w:rsidRPr="00990292"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6A8" w:rsidRPr="00990292" w:rsidRDefault="009E16A8" w:rsidP="00045FAF">
            <w:pPr>
              <w:jc w:val="center"/>
            </w:pPr>
            <w:r w:rsidRPr="00990292">
              <w:rPr>
                <w:i/>
                <w:lang w:val="en-US"/>
              </w:rPr>
              <w:t xml:space="preserve">≤ </w:t>
            </w:r>
            <w:r w:rsidRPr="00990292">
              <w:rPr>
                <w:lang w:val="en-US"/>
              </w:rPr>
              <w:t>10</w:t>
            </w:r>
            <w:r w:rsidRPr="00990292">
              <w:rPr>
                <w:vertAlign w:val="superscript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6A8" w:rsidRPr="00990292" w:rsidRDefault="009E16A8" w:rsidP="00B41131">
            <w:pPr>
              <w:jc w:val="center"/>
              <w:rPr>
                <w:lang w:val="en-US"/>
              </w:rPr>
            </w:pPr>
            <w:r w:rsidRPr="00990292">
              <w:rPr>
                <w:i/>
                <w:lang w:val="en-US"/>
              </w:rPr>
              <w:t xml:space="preserve">≤ </w:t>
            </w:r>
            <w:r w:rsidRPr="00990292">
              <w:rPr>
                <w:lang w:val="en-US"/>
              </w:rPr>
              <w:t>10</w:t>
            </w:r>
            <w:r w:rsidRPr="00990292">
              <w:rPr>
                <w:vertAlign w:val="superscript"/>
                <w:lang w:val="en-US"/>
              </w:rPr>
              <w:t>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6A8" w:rsidRPr="00990292" w:rsidRDefault="009E16A8" w:rsidP="00045FAF">
            <w:pPr>
              <w:jc w:val="center"/>
              <w:rPr>
                <w:lang w:val="en-US"/>
              </w:rPr>
            </w:pPr>
            <w:r w:rsidRPr="00990292">
              <w:t>Няма бутони за предходен канал.</w:t>
            </w:r>
            <w:r w:rsidRPr="00990292">
              <w:br/>
            </w:r>
            <w:r w:rsidRPr="00990292">
              <w:rPr>
                <w:i/>
                <w:lang w:val="en-US"/>
              </w:rPr>
              <w:t>A</w:t>
            </w:r>
            <w:r w:rsidRPr="00990292">
              <w:rPr>
                <w:i/>
                <w:vertAlign w:val="subscript"/>
                <w:lang w:val="en-US"/>
              </w:rPr>
              <w:t>i</w:t>
            </w:r>
            <w:r w:rsidRPr="00990292">
              <w:rPr>
                <w:i/>
                <w:vertAlign w:val="subscript"/>
              </w:rPr>
              <w:t xml:space="preserve"> </w:t>
            </w:r>
            <w:r w:rsidRPr="00990292">
              <w:rPr>
                <w:i/>
                <w:lang w:val="en-US"/>
              </w:rPr>
              <w:t>=</w:t>
            </w:r>
            <w:r w:rsidRPr="00990292">
              <w:rPr>
                <w:i/>
              </w:rPr>
              <w:t xml:space="preserve"> </w:t>
            </w:r>
            <w:r w:rsidRPr="00990292">
              <w:rPr>
                <w:i/>
                <w:lang w:val="en-US"/>
              </w:rPr>
              <w:t>B</w:t>
            </w:r>
            <w:r w:rsidRPr="00990292">
              <w:rPr>
                <w:i/>
                <w:vertAlign w:val="subscript"/>
                <w:lang w:val="en-US"/>
              </w:rPr>
              <w:t>i</w:t>
            </w:r>
            <w:r w:rsidRPr="00990292">
              <w:rPr>
                <w:lang w:val="en-US"/>
              </w:rPr>
              <w:t xml:space="preserve"> </w:t>
            </w:r>
            <w:r w:rsidRPr="00990292">
              <w:t>за всяка смяна</w:t>
            </w:r>
          </w:p>
        </w:tc>
      </w:tr>
      <w:tr w:rsidR="00990292" w:rsidRPr="00990292" w:rsidTr="009E16A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6A8" w:rsidRPr="00990292" w:rsidRDefault="009E16A8" w:rsidP="009E16A8">
            <w:pPr>
              <w:jc w:val="center"/>
            </w:pPr>
            <w:r w:rsidRPr="00990292"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6A8" w:rsidRPr="00990292" w:rsidRDefault="009E16A8" w:rsidP="009E16A8">
            <w:pPr>
              <w:jc w:val="center"/>
              <w:rPr>
                <w:lang w:val="en-US"/>
              </w:rPr>
            </w:pPr>
            <w:r w:rsidRPr="00990292">
              <w:t>≤</w:t>
            </w:r>
            <w:r w:rsidRPr="00990292">
              <w:rPr>
                <w:lang w:val="en-US"/>
              </w:rPr>
              <w:t xml:space="preserve"> 10</w:t>
            </w:r>
            <w:r w:rsidRPr="00990292">
              <w:rPr>
                <w:vertAlign w:val="superscript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6A8" w:rsidRPr="00990292" w:rsidRDefault="009E16A8" w:rsidP="009E16A8">
            <w:pPr>
              <w:jc w:val="center"/>
            </w:pPr>
            <w:r w:rsidRPr="00990292">
              <w:t>≤</w:t>
            </w:r>
            <w:r w:rsidRPr="00990292">
              <w:rPr>
                <w:lang w:val="en-US"/>
              </w:rPr>
              <w:t xml:space="preserve"> 10</w:t>
            </w:r>
            <w:r w:rsidRPr="00990292">
              <w:rPr>
                <w:vertAlign w:val="superscript"/>
                <w:lang w:val="en-US"/>
              </w:rPr>
              <w:t>5</w:t>
            </w:r>
            <w:r w:rsidRPr="00990292">
              <w:rPr>
                <w:lang w:val="en-US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6A8" w:rsidRPr="00990292" w:rsidRDefault="009E16A8" w:rsidP="009E16A8">
            <w:pPr>
              <w:jc w:val="center"/>
            </w:pPr>
            <w:r w:rsidRPr="00990292">
              <w:rPr>
                <w:i/>
                <w:lang w:val="en-US"/>
              </w:rPr>
              <w:t>A</w:t>
            </w:r>
            <w:r w:rsidRPr="00990292">
              <w:rPr>
                <w:i/>
                <w:vertAlign w:val="subscript"/>
                <w:lang w:val="en-US"/>
              </w:rPr>
              <w:t>i</w:t>
            </w:r>
            <w:r w:rsidRPr="00990292">
              <w:rPr>
                <w:i/>
                <w:vertAlign w:val="subscript"/>
              </w:rPr>
              <w:t xml:space="preserve"> </w:t>
            </w:r>
            <w:r w:rsidRPr="00990292">
              <w:rPr>
                <w:i/>
                <w:lang w:val="en-US"/>
              </w:rPr>
              <w:t>=</w:t>
            </w:r>
            <w:r w:rsidRPr="00990292">
              <w:rPr>
                <w:i/>
              </w:rPr>
              <w:t xml:space="preserve"> </w:t>
            </w:r>
            <w:r w:rsidRPr="00990292">
              <w:rPr>
                <w:i/>
                <w:lang w:val="en-US"/>
              </w:rPr>
              <w:t>B</w:t>
            </w:r>
            <w:r w:rsidRPr="00990292">
              <w:rPr>
                <w:i/>
                <w:vertAlign w:val="subscript"/>
                <w:lang w:val="en-US"/>
              </w:rPr>
              <w:t>i</w:t>
            </w:r>
            <w:r w:rsidRPr="00990292">
              <w:rPr>
                <w:lang w:val="en-US"/>
              </w:rPr>
              <w:t xml:space="preserve"> </w:t>
            </w:r>
            <w:r w:rsidRPr="00990292">
              <w:t>за всяка смяна</w:t>
            </w:r>
          </w:p>
        </w:tc>
      </w:tr>
      <w:tr w:rsidR="00990292" w:rsidRPr="00990292" w:rsidTr="009E16A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6A8" w:rsidRPr="00990292" w:rsidRDefault="009E16A8" w:rsidP="00045FAF">
            <w:pPr>
              <w:jc w:val="center"/>
            </w:pPr>
            <w:r w:rsidRPr="00990292"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6A8" w:rsidRPr="00990292" w:rsidRDefault="009E16A8" w:rsidP="00045FAF">
            <w:pPr>
              <w:jc w:val="center"/>
              <w:rPr>
                <w:lang w:val="en-US"/>
              </w:rPr>
            </w:pPr>
            <w:r w:rsidRPr="00990292">
              <w:t>≤</w:t>
            </w:r>
            <w:r w:rsidRPr="00990292">
              <w:rPr>
                <w:lang w:val="en-US"/>
              </w:rPr>
              <w:t xml:space="preserve"> 10</w:t>
            </w:r>
            <w:r w:rsidRPr="00990292">
              <w:rPr>
                <w:vertAlign w:val="superscript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6A8" w:rsidRPr="00990292" w:rsidRDefault="009E16A8" w:rsidP="00045FAF">
            <w:pPr>
              <w:jc w:val="center"/>
            </w:pPr>
            <w:r w:rsidRPr="00990292">
              <w:t>≤</w:t>
            </w:r>
            <w:r w:rsidRPr="00990292">
              <w:rPr>
                <w:lang w:val="en-US"/>
              </w:rPr>
              <w:t xml:space="preserve"> 10</w:t>
            </w:r>
            <w:r w:rsidRPr="00990292">
              <w:rPr>
                <w:vertAlign w:val="superscript"/>
                <w:lang w:val="en-US"/>
              </w:rPr>
              <w:t>5</w:t>
            </w:r>
            <w:r w:rsidRPr="00990292">
              <w:rPr>
                <w:lang w:val="en-US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6A8" w:rsidRPr="00990292" w:rsidRDefault="009E16A8" w:rsidP="00045FAF">
            <w:pPr>
              <w:jc w:val="center"/>
              <w:rPr>
                <w:lang w:val="en-US"/>
              </w:rPr>
            </w:pPr>
            <w:r w:rsidRPr="00990292">
              <w:t>Няма бутони за предходен канал.</w:t>
            </w:r>
          </w:p>
        </w:tc>
      </w:tr>
      <w:tr w:rsidR="00990292" w:rsidRPr="00990292" w:rsidTr="009E16A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6A8" w:rsidRPr="00990292" w:rsidRDefault="009E16A8" w:rsidP="00045FAF">
            <w:pPr>
              <w:jc w:val="center"/>
              <w:rPr>
                <w:lang w:val="en-US"/>
              </w:rPr>
            </w:pPr>
            <w:r w:rsidRPr="00990292">
              <w:rPr>
                <w:lang w:val="en-US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6A8" w:rsidRPr="00990292" w:rsidRDefault="009E16A8" w:rsidP="00045FAF">
            <w:pPr>
              <w:jc w:val="center"/>
              <w:rPr>
                <w:lang w:val="en-US"/>
              </w:rPr>
            </w:pPr>
            <w:r w:rsidRPr="00990292">
              <w:rPr>
                <w:i/>
                <w:lang w:val="en-US"/>
              </w:rPr>
              <w:t xml:space="preserve">≤ </w:t>
            </w:r>
            <w:r w:rsidRPr="00990292">
              <w:rPr>
                <w:lang w:val="en-US"/>
              </w:rPr>
              <w:t>10</w:t>
            </w:r>
            <w:r w:rsidRPr="00990292">
              <w:rPr>
                <w:vertAlign w:val="superscript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6A8" w:rsidRPr="00990292" w:rsidRDefault="009E16A8" w:rsidP="00045FAF">
            <w:pPr>
              <w:jc w:val="center"/>
            </w:pPr>
            <w:r w:rsidRPr="00990292">
              <w:t>≤</w:t>
            </w:r>
            <w:r w:rsidRPr="00990292">
              <w:rPr>
                <w:lang w:val="en-US"/>
              </w:rPr>
              <w:t xml:space="preserve"> 10</w:t>
            </w:r>
            <w:r w:rsidRPr="00990292">
              <w:rPr>
                <w:vertAlign w:val="superscript"/>
                <w:lang w:val="en-US"/>
              </w:rPr>
              <w:t>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6A8" w:rsidRPr="00990292" w:rsidRDefault="009E16A8" w:rsidP="00045FAF">
            <w:pPr>
              <w:jc w:val="center"/>
              <w:rPr>
                <w:lang w:val="en-US"/>
              </w:rPr>
            </w:pPr>
          </w:p>
        </w:tc>
      </w:tr>
      <w:tr w:rsidR="00990292" w:rsidRPr="00990292" w:rsidTr="009E16A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6A8" w:rsidRPr="00990292" w:rsidRDefault="009E16A8" w:rsidP="00045FAF">
            <w:pPr>
              <w:jc w:val="center"/>
            </w:pPr>
            <w:r w:rsidRPr="00990292"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6A8" w:rsidRPr="00990292" w:rsidRDefault="009E16A8" w:rsidP="00045FAF">
            <w:pPr>
              <w:jc w:val="center"/>
              <w:rPr>
                <w:i/>
                <w:lang w:val="en-US"/>
              </w:rPr>
            </w:pPr>
            <w:r w:rsidRPr="00990292">
              <w:rPr>
                <w:i/>
                <w:lang w:val="en-US"/>
              </w:rPr>
              <w:t xml:space="preserve">≤ </w:t>
            </w:r>
            <w:r w:rsidR="008A08D0" w:rsidRPr="00990292">
              <w:rPr>
                <w:lang w:val="en-US"/>
              </w:rPr>
              <w:t>5.1</w:t>
            </w:r>
            <w:r w:rsidRPr="00990292">
              <w:rPr>
                <w:lang w:val="en-US"/>
              </w:rPr>
              <w:t>0</w:t>
            </w:r>
            <w:r w:rsidR="008A08D0" w:rsidRPr="00990292">
              <w:rPr>
                <w:vertAlign w:val="superscript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6A8" w:rsidRPr="00990292" w:rsidRDefault="009E16A8" w:rsidP="00045FAF">
            <w:pPr>
              <w:jc w:val="center"/>
            </w:pPr>
            <w:r w:rsidRPr="00990292">
              <w:rPr>
                <w:i/>
                <w:lang w:val="en-US"/>
              </w:rPr>
              <w:t xml:space="preserve">≤ </w:t>
            </w:r>
            <w:r w:rsidR="008A08D0" w:rsidRPr="00990292">
              <w:t>5.1</w:t>
            </w:r>
            <w:r w:rsidRPr="00990292">
              <w:rPr>
                <w:lang w:val="en-US"/>
              </w:rPr>
              <w:t>0</w:t>
            </w:r>
            <w:r w:rsidRPr="00990292">
              <w:rPr>
                <w:vertAlign w:val="superscript"/>
                <w:lang w:val="en-US"/>
              </w:rPr>
              <w:t>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6A8" w:rsidRPr="00990292" w:rsidRDefault="009E16A8" w:rsidP="00045FAF">
            <w:pPr>
              <w:jc w:val="center"/>
            </w:pPr>
            <w:r w:rsidRPr="00990292">
              <w:t>Няма бутони за предходен канал.</w:t>
            </w:r>
          </w:p>
        </w:tc>
      </w:tr>
      <w:tr w:rsidR="00990292" w:rsidRPr="00990292" w:rsidTr="009E16A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6A8" w:rsidRPr="00990292" w:rsidRDefault="009E16A8" w:rsidP="00045FAF">
            <w:pPr>
              <w:jc w:val="center"/>
            </w:pPr>
            <w:r w:rsidRPr="00990292"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6A8" w:rsidRPr="00990292" w:rsidRDefault="009E16A8" w:rsidP="00045FAF">
            <w:pPr>
              <w:jc w:val="center"/>
              <w:rPr>
                <w:i/>
                <w:lang w:val="en-US"/>
              </w:rPr>
            </w:pPr>
            <w:r w:rsidRPr="00990292">
              <w:rPr>
                <w:i/>
                <w:lang w:val="en-US"/>
              </w:rPr>
              <w:t xml:space="preserve">≤ </w:t>
            </w:r>
            <w:r w:rsidR="008A08D0" w:rsidRPr="00990292">
              <w:t>5.1</w:t>
            </w:r>
            <w:r w:rsidRPr="00990292">
              <w:rPr>
                <w:lang w:val="en-US"/>
              </w:rPr>
              <w:t>0</w:t>
            </w:r>
            <w:r w:rsidR="008A08D0" w:rsidRPr="00990292">
              <w:rPr>
                <w:vertAlign w:val="superscript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6A8" w:rsidRPr="00990292" w:rsidRDefault="009E16A8" w:rsidP="00045FAF">
            <w:pPr>
              <w:jc w:val="center"/>
            </w:pPr>
            <w:r w:rsidRPr="00990292">
              <w:t>≤</w:t>
            </w:r>
            <w:r w:rsidRPr="00990292">
              <w:rPr>
                <w:lang w:val="en-US"/>
              </w:rPr>
              <w:t xml:space="preserve"> </w:t>
            </w:r>
            <w:r w:rsidR="008A08D0" w:rsidRPr="00990292">
              <w:t>5.</w:t>
            </w:r>
            <w:r w:rsidRPr="00990292">
              <w:rPr>
                <w:lang w:val="en-US"/>
              </w:rPr>
              <w:t>10</w:t>
            </w:r>
            <w:r w:rsidRPr="00990292">
              <w:rPr>
                <w:vertAlign w:val="superscript"/>
                <w:lang w:val="en-US"/>
              </w:rPr>
              <w:t>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6A8" w:rsidRPr="00990292" w:rsidRDefault="009E16A8" w:rsidP="00045FAF">
            <w:pPr>
              <w:jc w:val="center"/>
              <w:rPr>
                <w:lang w:val="en-US"/>
              </w:rPr>
            </w:pPr>
          </w:p>
        </w:tc>
      </w:tr>
    </w:tbl>
    <w:p w:rsidR="00485740" w:rsidRPr="00990292" w:rsidRDefault="00485740" w:rsidP="00C57EEF">
      <w:pPr>
        <w:pStyle w:val="a"/>
      </w:pPr>
      <w:r w:rsidRPr="00990292">
        <w:t>Пример</w:t>
      </w:r>
      <w:r w:rsidR="00D80E14" w:rsidRPr="00990292">
        <w:t>и</w:t>
      </w:r>
    </w:p>
    <w:tbl>
      <w:tblPr>
        <w:tblStyle w:val="TableGrid"/>
        <w:tblW w:w="881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195"/>
        <w:gridCol w:w="992"/>
        <w:gridCol w:w="6629"/>
      </w:tblGrid>
      <w:tr w:rsidR="00990292" w:rsidRPr="00990292" w:rsidTr="00BF0CD6"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1AD" w:rsidRPr="00990292" w:rsidRDefault="00DE01AD">
            <w:pPr>
              <w:rPr>
                <w:b/>
              </w:rPr>
            </w:pPr>
            <w:r w:rsidRPr="00990292">
              <w:rPr>
                <w:b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1AD" w:rsidRPr="00990292" w:rsidRDefault="00DE01AD">
            <w:pPr>
              <w:rPr>
                <w:b/>
              </w:rPr>
            </w:pPr>
            <w:r w:rsidRPr="00990292">
              <w:rPr>
                <w:b/>
              </w:rPr>
              <w:t>Изход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1AD" w:rsidRPr="00990292" w:rsidRDefault="00DE01AD">
            <w:pPr>
              <w:rPr>
                <w:b/>
              </w:rPr>
            </w:pPr>
            <w:r w:rsidRPr="00990292">
              <w:rPr>
                <w:b/>
              </w:rPr>
              <w:t>Обяснение на примера</w:t>
            </w:r>
          </w:p>
        </w:tc>
      </w:tr>
      <w:tr w:rsidR="00990292" w:rsidRPr="00990292" w:rsidTr="00BF0CD6">
        <w:trPr>
          <w:trHeight w:val="1668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1AD" w:rsidRPr="00990292" w:rsidRDefault="004437F5">
            <w:pPr>
              <w:rPr>
                <w:rFonts w:ascii="Courier New" w:hAnsi="Courier New" w:cs="Courier New"/>
                <w:lang w:val="en-US"/>
              </w:rPr>
            </w:pPr>
            <w:r w:rsidRPr="00990292">
              <w:rPr>
                <w:rFonts w:ascii="Courier New" w:hAnsi="Courier New" w:cs="Courier New"/>
              </w:rPr>
              <w:t xml:space="preserve">10 </w:t>
            </w:r>
            <w:r w:rsidRPr="00990292">
              <w:rPr>
                <w:rFonts w:ascii="Courier New" w:hAnsi="Courier New" w:cs="Courier New"/>
                <w:lang w:val="en-US"/>
              </w:rPr>
              <w:t>2</w:t>
            </w:r>
          </w:p>
          <w:p w:rsidR="00DE01AD" w:rsidRPr="00990292" w:rsidRDefault="004437F5">
            <w:pPr>
              <w:rPr>
                <w:rFonts w:ascii="Courier New" w:hAnsi="Courier New" w:cs="Courier New"/>
                <w:lang w:val="en-US"/>
              </w:rPr>
            </w:pPr>
            <w:r w:rsidRPr="00990292">
              <w:rPr>
                <w:rFonts w:ascii="Courier New" w:hAnsi="Courier New" w:cs="Courier New"/>
                <w:lang w:val="en-US"/>
              </w:rPr>
              <w:t>+--++</w:t>
            </w:r>
          </w:p>
          <w:p w:rsidR="00DE01AD" w:rsidRPr="00990292" w:rsidRDefault="004437F5">
            <w:pPr>
              <w:rPr>
                <w:rFonts w:ascii="Courier New" w:hAnsi="Courier New" w:cs="Courier New"/>
                <w:lang w:val="en-US"/>
              </w:rPr>
            </w:pPr>
            <w:r w:rsidRPr="00990292">
              <w:rPr>
                <w:rFonts w:ascii="Courier New" w:hAnsi="Courier New" w:cs="Courier New"/>
                <w:lang w:val="en-US"/>
              </w:rPr>
              <w:t>1 2</w:t>
            </w:r>
          </w:p>
          <w:p w:rsidR="004437F5" w:rsidRPr="00990292" w:rsidRDefault="004437F5">
            <w:pPr>
              <w:rPr>
                <w:rFonts w:ascii="Courier New" w:hAnsi="Courier New" w:cs="Courier New"/>
                <w:i/>
                <w:lang w:val="en-US"/>
              </w:rPr>
            </w:pPr>
            <w:r w:rsidRPr="00990292">
              <w:rPr>
                <w:rFonts w:ascii="Courier New" w:hAnsi="Courier New" w:cs="Courier New"/>
                <w:lang w:val="en-US"/>
              </w:rPr>
              <w:t>2 5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1AD" w:rsidRPr="00990292" w:rsidRDefault="00BF0CD6">
            <w:pPr>
              <w:rPr>
                <w:rFonts w:ascii="Courier New" w:hAnsi="Courier New" w:cs="Courier New"/>
                <w:lang w:val="en-US"/>
              </w:rPr>
            </w:pPr>
            <w:r w:rsidRPr="00990292">
              <w:rPr>
                <w:rFonts w:ascii="Courier New" w:hAnsi="Courier New" w:cs="Courier New"/>
                <w:lang w:val="en-US"/>
              </w:rPr>
              <w:t>2</w:t>
            </w:r>
          </w:p>
          <w:p w:rsidR="00DE01AD" w:rsidRPr="00990292" w:rsidRDefault="009C33DF">
            <w:pPr>
              <w:rPr>
                <w:rFonts w:ascii="Courier New" w:hAnsi="Courier New" w:cs="Courier New"/>
              </w:rPr>
            </w:pPr>
            <w:r w:rsidRPr="00990292">
              <w:rPr>
                <w:rFonts w:ascii="Courier New" w:hAnsi="Courier New" w:cs="Courier New"/>
              </w:rPr>
              <w:t>8</w:t>
            </w:r>
          </w:p>
          <w:p w:rsidR="009C33DF" w:rsidRPr="00990292" w:rsidRDefault="009C33DF">
            <w:pPr>
              <w:rPr>
                <w:rFonts w:ascii="Courier New" w:hAnsi="Courier New" w:cs="Courier New"/>
              </w:rPr>
            </w:pP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1AD" w:rsidRPr="00990292" w:rsidRDefault="004437F5" w:rsidP="004437F5">
            <w:pPr>
              <w:jc w:val="both"/>
            </w:pPr>
            <w:r w:rsidRPr="00990292">
              <w:t>Телевизора има 10 канала и Пешо го пуска два пъти.</w:t>
            </w:r>
          </w:p>
          <w:p w:rsidR="00BF0CD6" w:rsidRPr="00990292" w:rsidRDefault="00895231" w:rsidP="004437F5">
            <w:pPr>
              <w:jc w:val="both"/>
            </w:pPr>
            <w:r w:rsidRPr="00990292">
              <w:t>Първо пускане</w:t>
            </w:r>
            <w:r w:rsidRPr="00990292">
              <w:rPr>
                <w:lang w:val="en-US"/>
              </w:rPr>
              <w:t xml:space="preserve">: </w:t>
            </w:r>
            <w:r w:rsidRPr="00990292">
              <w:t xml:space="preserve">В началната последователност </w:t>
            </w:r>
          </w:p>
          <w:p w:rsidR="00895231" w:rsidRPr="00990292" w:rsidRDefault="00895231" w:rsidP="00BF0CD6">
            <w:pPr>
              <w:jc w:val="both"/>
            </w:pPr>
            <w:r w:rsidRPr="00990292">
              <w:rPr>
                <w:rFonts w:ascii="Courier New" w:hAnsi="Courier New" w:cs="Courier New"/>
                <w:lang w:val="en-US"/>
              </w:rPr>
              <w:t>+</w:t>
            </w:r>
            <w:r w:rsidR="00BF0CD6" w:rsidRPr="00990292">
              <w:rPr>
                <w:rFonts w:ascii="Courier New" w:hAnsi="Courier New" w:cs="Courier New"/>
                <w:lang w:val="en-US"/>
              </w:rPr>
              <w:t>--++</w:t>
            </w:r>
            <w:r w:rsidR="00BF0CD6" w:rsidRPr="00990292">
              <w:rPr>
                <w:lang w:val="en-US"/>
              </w:rPr>
              <w:t xml:space="preserve"> </w:t>
            </w:r>
            <w:proofErr w:type="spellStart"/>
            <w:r w:rsidR="00BF0CD6" w:rsidRPr="00990292">
              <w:rPr>
                <w:lang w:val="en-US"/>
              </w:rPr>
              <w:t>заменя</w:t>
            </w:r>
            <w:proofErr w:type="spellEnd"/>
            <w:r w:rsidR="00BF0CD6" w:rsidRPr="00990292">
              <w:t xml:space="preserve">ме първите две натискания с техните противоположни. Получаваме </w:t>
            </w:r>
            <w:r w:rsidR="00BF0CD6" w:rsidRPr="00990292">
              <w:rPr>
                <w:rFonts w:ascii="Courier New" w:hAnsi="Courier New" w:cs="Courier New"/>
                <w:lang w:val="en-US"/>
              </w:rPr>
              <w:t>-+-++</w:t>
            </w:r>
            <w:r w:rsidR="00BF0CD6" w:rsidRPr="00990292">
              <w:t>. В началото телевизора е на канал</w:t>
            </w:r>
            <w:r w:rsidR="007B1FEF" w:rsidRPr="00990292">
              <w:rPr>
                <w:lang w:val="en-US"/>
              </w:rPr>
              <w:t xml:space="preserve"> 1</w:t>
            </w:r>
            <w:r w:rsidR="00BF0CD6" w:rsidRPr="00990292">
              <w:t xml:space="preserve">. След първия бутон отива на канал 10. След втория на канал 1. При третия и четвъртия бутон пак имаме канал 10 и канал 1 и след </w:t>
            </w:r>
            <w:proofErr w:type="spellStart"/>
            <w:r w:rsidR="00BF0CD6" w:rsidRPr="00990292">
              <w:t>петия</w:t>
            </w:r>
            <w:proofErr w:type="spellEnd"/>
            <w:r w:rsidR="00BF0CD6" w:rsidRPr="00990292">
              <w:t xml:space="preserve"> бутон отиваме на канал 2.</w:t>
            </w:r>
          </w:p>
          <w:p w:rsidR="00BF0CD6" w:rsidRPr="00990292" w:rsidRDefault="00BF0CD6" w:rsidP="007B1FEF">
            <w:pPr>
              <w:jc w:val="both"/>
              <w:rPr>
                <w:b/>
              </w:rPr>
            </w:pPr>
            <w:r w:rsidRPr="00990292">
              <w:t>Второ пускане</w:t>
            </w:r>
            <w:r w:rsidRPr="00990292">
              <w:rPr>
                <w:lang w:val="en-US"/>
              </w:rPr>
              <w:t xml:space="preserve">: </w:t>
            </w:r>
            <w:r w:rsidR="009C33DF" w:rsidRPr="00990292">
              <w:t xml:space="preserve">Спрямо предходната последователност </w:t>
            </w:r>
            <w:r w:rsidR="009C33DF" w:rsidRPr="00990292">
              <w:rPr>
                <w:rFonts w:ascii="Courier New" w:hAnsi="Courier New" w:cs="Courier New"/>
                <w:lang w:val="en-US"/>
              </w:rPr>
              <w:t>-+-++</w:t>
            </w:r>
            <w:r w:rsidR="009C33DF" w:rsidRPr="00990292">
              <w:t xml:space="preserve"> заменяме последните четири натискания. Резултата е </w:t>
            </w:r>
            <w:r w:rsidR="009C33DF" w:rsidRPr="00990292">
              <w:rPr>
                <w:rFonts w:ascii="Courier New" w:hAnsi="Courier New" w:cs="Courier New"/>
                <w:lang w:val="en-US"/>
              </w:rPr>
              <w:t>--+--</w:t>
            </w:r>
            <w:r w:rsidR="009C33DF" w:rsidRPr="00990292">
              <w:t>.</w:t>
            </w:r>
            <w:r w:rsidR="009C33DF" w:rsidRPr="00990292">
              <w:rPr>
                <w:lang w:val="en-US"/>
              </w:rPr>
              <w:t xml:space="preserve"> </w:t>
            </w:r>
            <w:r w:rsidR="007B1FEF" w:rsidRPr="00990292">
              <w:t>Каналите през които преминаваме са 1</w:t>
            </w:r>
            <w:r w:rsidR="007B1FEF" w:rsidRPr="00990292">
              <w:rPr>
                <w:lang w:val="en-US"/>
              </w:rPr>
              <w:t>(</w:t>
            </w:r>
            <w:r w:rsidR="007B1FEF" w:rsidRPr="00990292">
              <w:t>начален</w:t>
            </w:r>
            <w:r w:rsidR="007B1FEF" w:rsidRPr="00990292">
              <w:rPr>
                <w:lang w:val="en-US"/>
              </w:rPr>
              <w:t>)</w:t>
            </w:r>
            <w:r w:rsidR="007B1FEF" w:rsidRPr="00990292">
              <w:t xml:space="preserve">, </w:t>
            </w:r>
            <w:r w:rsidR="009C33DF" w:rsidRPr="00990292">
              <w:t>10, 9, 10, 9 и 8.</w:t>
            </w:r>
          </w:p>
        </w:tc>
      </w:tr>
      <w:tr w:rsidR="00990292" w:rsidRPr="00990292" w:rsidTr="00BF0CD6">
        <w:trPr>
          <w:trHeight w:val="831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1AD" w:rsidRPr="00990292" w:rsidRDefault="007B1FEF">
            <w:pPr>
              <w:rPr>
                <w:rFonts w:ascii="Courier New" w:hAnsi="Courier New" w:cs="Courier New"/>
              </w:rPr>
            </w:pPr>
            <w:r w:rsidRPr="00990292">
              <w:rPr>
                <w:rFonts w:ascii="Courier New" w:hAnsi="Courier New" w:cs="Courier New"/>
              </w:rPr>
              <w:t>8 3</w:t>
            </w:r>
          </w:p>
          <w:p w:rsidR="00DE01AD" w:rsidRPr="00990292" w:rsidRDefault="007B1FEF">
            <w:pPr>
              <w:rPr>
                <w:rFonts w:ascii="Courier New" w:hAnsi="Courier New" w:cs="Courier New"/>
                <w:lang w:val="en-US"/>
              </w:rPr>
            </w:pPr>
            <w:r w:rsidRPr="00990292">
              <w:rPr>
                <w:rFonts w:ascii="Courier New" w:hAnsi="Courier New" w:cs="Courier New"/>
                <w:lang w:val="en-US"/>
              </w:rPr>
              <w:t>+o-+o+</w:t>
            </w:r>
          </w:p>
          <w:p w:rsidR="007B1FEF" w:rsidRPr="00990292" w:rsidRDefault="007B1FEF">
            <w:pPr>
              <w:rPr>
                <w:rFonts w:ascii="Courier New" w:hAnsi="Courier New" w:cs="Courier New"/>
                <w:lang w:val="en-US"/>
              </w:rPr>
            </w:pPr>
            <w:r w:rsidRPr="00990292">
              <w:rPr>
                <w:rFonts w:ascii="Courier New" w:hAnsi="Courier New" w:cs="Courier New"/>
                <w:lang w:val="en-US"/>
              </w:rPr>
              <w:t>3 5</w:t>
            </w:r>
          </w:p>
          <w:p w:rsidR="00691DAF" w:rsidRPr="00990292" w:rsidRDefault="00691DAF">
            <w:pPr>
              <w:rPr>
                <w:rFonts w:ascii="Courier New" w:hAnsi="Courier New" w:cs="Courier New"/>
              </w:rPr>
            </w:pPr>
            <w:r w:rsidRPr="00990292">
              <w:rPr>
                <w:rFonts w:ascii="Courier New" w:hAnsi="Courier New" w:cs="Courier New"/>
              </w:rPr>
              <w:t>1 6</w:t>
            </w:r>
          </w:p>
          <w:p w:rsidR="00D12FBA" w:rsidRPr="00990292" w:rsidRDefault="00D12FBA">
            <w:pPr>
              <w:rPr>
                <w:rFonts w:ascii="Courier New" w:hAnsi="Courier New" w:cs="Courier New"/>
                <w:lang w:val="en-US"/>
              </w:rPr>
            </w:pPr>
            <w:r w:rsidRPr="00990292">
              <w:rPr>
                <w:rFonts w:ascii="Courier New" w:hAnsi="Courier New" w:cs="Courier New"/>
                <w:lang w:val="en-US"/>
              </w:rPr>
              <w:t>1 3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1AD" w:rsidRPr="00990292" w:rsidRDefault="00DE01AD">
            <w:pPr>
              <w:rPr>
                <w:rFonts w:ascii="Courier New" w:hAnsi="Courier New" w:cs="Courier New"/>
              </w:rPr>
            </w:pPr>
            <w:r w:rsidRPr="00990292">
              <w:rPr>
                <w:rFonts w:ascii="Courier New" w:hAnsi="Courier New" w:cs="Courier New"/>
              </w:rPr>
              <w:t>3</w:t>
            </w:r>
          </w:p>
          <w:p w:rsidR="00D12FBA" w:rsidRPr="00990292" w:rsidRDefault="00D12FBA">
            <w:pPr>
              <w:rPr>
                <w:rFonts w:ascii="Courier New" w:hAnsi="Courier New" w:cs="Courier New"/>
                <w:lang w:val="en-US"/>
              </w:rPr>
            </w:pPr>
            <w:r w:rsidRPr="00990292">
              <w:rPr>
                <w:rFonts w:ascii="Courier New" w:hAnsi="Courier New" w:cs="Courier New"/>
                <w:lang w:val="en-US"/>
              </w:rPr>
              <w:t>7</w:t>
            </w:r>
          </w:p>
          <w:p w:rsidR="00D12FBA" w:rsidRPr="00990292" w:rsidRDefault="00D12FBA">
            <w:pPr>
              <w:rPr>
                <w:rFonts w:ascii="Courier New" w:hAnsi="Courier New" w:cs="Courier New"/>
                <w:lang w:val="en-US"/>
              </w:rPr>
            </w:pPr>
            <w:r w:rsidRPr="00990292">
              <w:rPr>
                <w:rFonts w:ascii="Courier New" w:hAnsi="Courier New" w:cs="Courier New"/>
                <w:lang w:val="en-US"/>
              </w:rPr>
              <w:t>1</w:t>
            </w:r>
          </w:p>
          <w:p w:rsidR="00D12FBA" w:rsidRPr="00990292" w:rsidRDefault="00D12FB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FEF" w:rsidRPr="00990292" w:rsidRDefault="007B1FEF" w:rsidP="007B1FEF">
            <w:pPr>
              <w:jc w:val="both"/>
            </w:pPr>
            <w:r w:rsidRPr="00990292">
              <w:t>Телевизора има 8 канала и Пешо го пуска три пъти.</w:t>
            </w:r>
          </w:p>
          <w:p w:rsidR="00D12FBA" w:rsidRPr="00990292" w:rsidRDefault="007B1FEF" w:rsidP="007B1FEF">
            <w:pPr>
              <w:rPr>
                <w:lang w:val="en-US"/>
              </w:rPr>
            </w:pPr>
            <w:r w:rsidRPr="00990292">
              <w:t>Първо пускане</w:t>
            </w:r>
            <w:r w:rsidRPr="00990292">
              <w:rPr>
                <w:lang w:val="en-US"/>
              </w:rPr>
              <w:t xml:space="preserve">: </w:t>
            </w:r>
            <w:r w:rsidRPr="00990292">
              <w:rPr>
                <w:rFonts w:ascii="Courier New" w:hAnsi="Courier New" w:cs="Courier New"/>
                <w:lang w:val="en-US"/>
              </w:rPr>
              <w:t>+o-+o+ -&gt; +o+-o+</w:t>
            </w:r>
            <w:r w:rsidRPr="00990292">
              <w:rPr>
                <w:lang w:val="en-US"/>
              </w:rPr>
              <w:t xml:space="preserve">. </w:t>
            </w:r>
          </w:p>
          <w:p w:rsidR="007B1FEF" w:rsidRPr="00990292" w:rsidRDefault="007B1FEF" w:rsidP="007B1FEF">
            <w:pPr>
              <w:rPr>
                <w:rFonts w:ascii="Courier New" w:hAnsi="Courier New" w:cs="Courier New"/>
              </w:rPr>
            </w:pPr>
            <w:proofErr w:type="spellStart"/>
            <w:r w:rsidRPr="00990292">
              <w:rPr>
                <w:lang w:val="en-US"/>
              </w:rPr>
              <w:t>Ка</w:t>
            </w:r>
            <w:r w:rsidRPr="00990292">
              <w:t>налите</w:t>
            </w:r>
            <w:proofErr w:type="spellEnd"/>
            <w:r w:rsidRPr="00990292">
              <w:t xml:space="preserve"> са</w:t>
            </w:r>
            <w:r w:rsidRPr="00990292">
              <w:rPr>
                <w:lang w:val="en-US"/>
              </w:rPr>
              <w:t xml:space="preserve"> </w:t>
            </w:r>
            <w:r w:rsidRPr="00990292">
              <w:t xml:space="preserve">1, </w:t>
            </w:r>
            <w:r w:rsidR="00691DAF" w:rsidRPr="00990292">
              <w:rPr>
                <w:lang w:val="en-US"/>
              </w:rPr>
              <w:t>2, 1, 2</w:t>
            </w:r>
            <w:r w:rsidRPr="00990292">
              <w:rPr>
                <w:lang w:val="en-US"/>
              </w:rPr>
              <w:t xml:space="preserve">, </w:t>
            </w:r>
            <w:r w:rsidRPr="00990292">
              <w:t xml:space="preserve">1, </w:t>
            </w:r>
            <w:r w:rsidR="00691DAF" w:rsidRPr="00990292">
              <w:t>2, 3</w:t>
            </w:r>
          </w:p>
          <w:p w:rsidR="00D12FBA" w:rsidRPr="00990292" w:rsidRDefault="00691DAF" w:rsidP="00691DAF">
            <w:pPr>
              <w:rPr>
                <w:lang w:val="en-US"/>
              </w:rPr>
            </w:pPr>
            <w:r w:rsidRPr="00990292">
              <w:t>Второ пускане</w:t>
            </w:r>
            <w:r w:rsidRPr="00990292">
              <w:rPr>
                <w:lang w:val="en-US"/>
              </w:rPr>
              <w:t xml:space="preserve">: </w:t>
            </w:r>
            <w:r w:rsidRPr="00990292">
              <w:rPr>
                <w:rFonts w:ascii="Courier New" w:hAnsi="Courier New" w:cs="Courier New"/>
                <w:lang w:val="en-US"/>
              </w:rPr>
              <w:t xml:space="preserve">+o+-o+ -&gt; </w:t>
            </w:r>
            <w:r w:rsidRPr="00990292">
              <w:rPr>
                <w:rFonts w:ascii="Courier New" w:hAnsi="Courier New" w:cs="Courier New"/>
              </w:rPr>
              <w:t>-</w:t>
            </w:r>
            <w:r w:rsidRPr="00990292">
              <w:rPr>
                <w:rFonts w:ascii="Courier New" w:hAnsi="Courier New" w:cs="Courier New"/>
                <w:lang w:val="en-US"/>
              </w:rPr>
              <w:t>o-+o-</w:t>
            </w:r>
            <w:r w:rsidRPr="00990292">
              <w:rPr>
                <w:lang w:val="en-US"/>
              </w:rPr>
              <w:t xml:space="preserve">. </w:t>
            </w:r>
          </w:p>
          <w:p w:rsidR="00691DAF" w:rsidRPr="00990292" w:rsidRDefault="00691DAF" w:rsidP="00691DAF">
            <w:pPr>
              <w:rPr>
                <w:rFonts w:ascii="Courier New" w:hAnsi="Courier New" w:cs="Courier New"/>
              </w:rPr>
            </w:pPr>
            <w:proofErr w:type="spellStart"/>
            <w:r w:rsidRPr="00990292">
              <w:rPr>
                <w:lang w:val="en-US"/>
              </w:rPr>
              <w:t>Ка</w:t>
            </w:r>
            <w:r w:rsidRPr="00990292">
              <w:t>налите</w:t>
            </w:r>
            <w:proofErr w:type="spellEnd"/>
            <w:r w:rsidRPr="00990292">
              <w:t xml:space="preserve"> са</w:t>
            </w:r>
            <w:r w:rsidRPr="00990292">
              <w:rPr>
                <w:lang w:val="en-US"/>
              </w:rPr>
              <w:t xml:space="preserve"> </w:t>
            </w:r>
            <w:r w:rsidRPr="00990292">
              <w:t xml:space="preserve">1, </w:t>
            </w:r>
            <w:r w:rsidRPr="00990292">
              <w:rPr>
                <w:lang w:val="en-US"/>
              </w:rPr>
              <w:t xml:space="preserve">8, 1, 8, </w:t>
            </w:r>
            <w:r w:rsidRPr="00990292">
              <w:t>1, 8, 7</w:t>
            </w:r>
          </w:p>
          <w:p w:rsidR="00D12FBA" w:rsidRPr="00990292" w:rsidRDefault="00D12FBA" w:rsidP="00D12FBA">
            <w:pPr>
              <w:rPr>
                <w:lang w:val="en-US"/>
              </w:rPr>
            </w:pPr>
            <w:r w:rsidRPr="00990292">
              <w:t>Трето пускане</w:t>
            </w:r>
            <w:r w:rsidRPr="00990292">
              <w:rPr>
                <w:lang w:val="en-US"/>
              </w:rPr>
              <w:t xml:space="preserve">: </w:t>
            </w:r>
            <w:r w:rsidRPr="00990292">
              <w:rPr>
                <w:rFonts w:ascii="Courier New" w:hAnsi="Courier New" w:cs="Courier New"/>
              </w:rPr>
              <w:t>-</w:t>
            </w:r>
            <w:r w:rsidRPr="00990292">
              <w:rPr>
                <w:rFonts w:ascii="Courier New" w:hAnsi="Courier New" w:cs="Courier New"/>
                <w:lang w:val="en-US"/>
              </w:rPr>
              <w:t>o-+o- -&gt; +o++o-</w:t>
            </w:r>
            <w:r w:rsidRPr="00990292">
              <w:rPr>
                <w:lang w:val="en-US"/>
              </w:rPr>
              <w:t xml:space="preserve">. </w:t>
            </w:r>
          </w:p>
          <w:p w:rsidR="00D12FBA" w:rsidRPr="00990292" w:rsidRDefault="00D12FBA" w:rsidP="00D12FBA">
            <w:pPr>
              <w:rPr>
                <w:rFonts w:ascii="Courier New" w:hAnsi="Courier New" w:cs="Courier New"/>
              </w:rPr>
            </w:pPr>
            <w:proofErr w:type="spellStart"/>
            <w:r w:rsidRPr="00990292">
              <w:rPr>
                <w:lang w:val="en-US"/>
              </w:rPr>
              <w:t>Ка</w:t>
            </w:r>
            <w:r w:rsidRPr="00990292">
              <w:t>налите</w:t>
            </w:r>
            <w:proofErr w:type="spellEnd"/>
            <w:r w:rsidRPr="00990292">
              <w:t xml:space="preserve"> са</w:t>
            </w:r>
            <w:r w:rsidRPr="00990292">
              <w:rPr>
                <w:lang w:val="en-US"/>
              </w:rPr>
              <w:t xml:space="preserve"> </w:t>
            </w:r>
            <w:r w:rsidRPr="00990292">
              <w:t xml:space="preserve">1, </w:t>
            </w:r>
            <w:r w:rsidRPr="00990292">
              <w:rPr>
                <w:lang w:val="en-US"/>
              </w:rPr>
              <w:t xml:space="preserve">2, 1, 2, </w:t>
            </w:r>
            <w:r w:rsidRPr="00990292">
              <w:t>3, 2, 1</w:t>
            </w:r>
          </w:p>
          <w:p w:rsidR="007B1FEF" w:rsidRPr="00990292" w:rsidRDefault="007B1FEF" w:rsidP="007B1FEF">
            <w:pPr>
              <w:jc w:val="both"/>
              <w:rPr>
                <w:lang w:val="en-US"/>
              </w:rPr>
            </w:pPr>
          </w:p>
        </w:tc>
      </w:tr>
      <w:tr w:rsidR="00355C9D" w:rsidRPr="00990292" w:rsidTr="00BF0CD6">
        <w:trPr>
          <w:trHeight w:val="831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C9D" w:rsidRPr="00990292" w:rsidRDefault="00355C9D">
            <w:pPr>
              <w:rPr>
                <w:rFonts w:ascii="Courier New" w:hAnsi="Courier New" w:cs="Courier New"/>
                <w:lang w:val="en-US"/>
              </w:rPr>
            </w:pPr>
            <w:r w:rsidRPr="00990292">
              <w:rPr>
                <w:rFonts w:ascii="Courier New" w:hAnsi="Courier New" w:cs="Courier New"/>
                <w:lang w:val="en-US"/>
              </w:rPr>
              <w:t>5 2</w:t>
            </w:r>
          </w:p>
          <w:p w:rsidR="00355C9D" w:rsidRPr="00990292" w:rsidRDefault="00355C9D">
            <w:pPr>
              <w:rPr>
                <w:rFonts w:ascii="Courier New" w:hAnsi="Courier New" w:cs="Courier New"/>
                <w:lang w:val="en-US"/>
              </w:rPr>
            </w:pPr>
            <w:r w:rsidRPr="00990292">
              <w:rPr>
                <w:rFonts w:ascii="Courier New" w:hAnsi="Courier New" w:cs="Courier New"/>
                <w:lang w:val="en-US"/>
              </w:rPr>
              <w:t>++</w:t>
            </w:r>
            <w:proofErr w:type="spellStart"/>
            <w:r w:rsidRPr="00990292">
              <w:rPr>
                <w:rFonts w:ascii="Courier New" w:hAnsi="Courier New" w:cs="Courier New"/>
                <w:lang w:val="en-US"/>
              </w:rPr>
              <w:t>oo</w:t>
            </w:r>
            <w:proofErr w:type="spellEnd"/>
          </w:p>
          <w:p w:rsidR="00355C9D" w:rsidRPr="00990292" w:rsidRDefault="00355C9D">
            <w:pPr>
              <w:rPr>
                <w:rFonts w:ascii="Courier New" w:hAnsi="Courier New" w:cs="Courier New"/>
                <w:lang w:val="en-US"/>
              </w:rPr>
            </w:pPr>
            <w:r w:rsidRPr="00990292">
              <w:rPr>
                <w:rFonts w:ascii="Courier New" w:hAnsi="Courier New" w:cs="Courier New"/>
                <w:lang w:val="en-US"/>
              </w:rPr>
              <w:t>3 4</w:t>
            </w:r>
          </w:p>
          <w:p w:rsidR="00355C9D" w:rsidRPr="00990292" w:rsidRDefault="00355C9D">
            <w:pPr>
              <w:rPr>
                <w:rFonts w:ascii="Courier New" w:hAnsi="Courier New" w:cs="Courier New"/>
                <w:lang w:val="en-US"/>
              </w:rPr>
            </w:pPr>
            <w:r w:rsidRPr="00990292">
              <w:rPr>
                <w:rFonts w:ascii="Courier New" w:hAnsi="Courier New" w:cs="Courier New"/>
                <w:lang w:val="en-US"/>
              </w:rPr>
              <w:t>2 3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C9D" w:rsidRPr="00990292" w:rsidRDefault="00355C9D" w:rsidP="00355C9D">
            <w:pPr>
              <w:rPr>
                <w:rFonts w:ascii="Courier New" w:hAnsi="Courier New" w:cs="Courier New"/>
              </w:rPr>
            </w:pPr>
            <w:r w:rsidRPr="00990292">
              <w:rPr>
                <w:rFonts w:ascii="Courier New" w:hAnsi="Courier New" w:cs="Courier New"/>
              </w:rPr>
              <w:t>3</w:t>
            </w:r>
          </w:p>
          <w:p w:rsidR="00355C9D" w:rsidRPr="00990292" w:rsidRDefault="00355C9D" w:rsidP="00355C9D">
            <w:pPr>
              <w:rPr>
                <w:rFonts w:ascii="Courier New" w:hAnsi="Courier New" w:cs="Courier New"/>
                <w:lang w:val="en-US"/>
              </w:rPr>
            </w:pPr>
            <w:r w:rsidRPr="00990292">
              <w:rPr>
                <w:rFonts w:ascii="Courier New" w:hAnsi="Courier New" w:cs="Courier New"/>
                <w:lang w:val="en-US"/>
              </w:rPr>
              <w:t>1</w:t>
            </w:r>
          </w:p>
          <w:p w:rsidR="00355C9D" w:rsidRPr="00990292" w:rsidRDefault="00355C9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C9D" w:rsidRPr="00990292" w:rsidRDefault="00355C9D" w:rsidP="00355C9D">
            <w:pPr>
              <w:jc w:val="both"/>
            </w:pPr>
            <w:r w:rsidRPr="00990292">
              <w:t>Телевизора има 8 канала и Пешо го пуска два пъти.</w:t>
            </w:r>
          </w:p>
          <w:p w:rsidR="00355C9D" w:rsidRPr="00990292" w:rsidRDefault="00355C9D" w:rsidP="007B1FEF">
            <w:pPr>
              <w:jc w:val="both"/>
              <w:rPr>
                <w:lang w:val="en-US"/>
              </w:rPr>
            </w:pPr>
            <w:r w:rsidRPr="00990292">
              <w:t>При първото пускане</w:t>
            </w:r>
            <w:r w:rsidRPr="00990292">
              <w:rPr>
                <w:lang w:val="en-US"/>
              </w:rPr>
              <w:t xml:space="preserve">: </w:t>
            </w:r>
            <w:r w:rsidRPr="00990292">
              <w:rPr>
                <w:rFonts w:ascii="Courier New" w:hAnsi="Courier New" w:cs="Courier New"/>
                <w:lang w:val="en-US"/>
              </w:rPr>
              <w:t>++</w:t>
            </w:r>
            <w:proofErr w:type="spellStart"/>
            <w:r w:rsidRPr="00990292">
              <w:rPr>
                <w:rFonts w:ascii="Courier New" w:hAnsi="Courier New" w:cs="Courier New"/>
                <w:lang w:val="en-US"/>
              </w:rPr>
              <w:t>oo</w:t>
            </w:r>
            <w:proofErr w:type="spellEnd"/>
            <w:r w:rsidRPr="00990292">
              <w:rPr>
                <w:rFonts w:ascii="Courier New" w:hAnsi="Courier New" w:cs="Courier New"/>
                <w:lang w:val="en-US"/>
              </w:rPr>
              <w:t xml:space="preserve"> -&gt; ++</w:t>
            </w:r>
            <w:proofErr w:type="spellStart"/>
            <w:r w:rsidRPr="00990292">
              <w:rPr>
                <w:rFonts w:ascii="Courier New" w:hAnsi="Courier New" w:cs="Courier New"/>
                <w:lang w:val="en-US"/>
              </w:rPr>
              <w:t>oo</w:t>
            </w:r>
            <w:proofErr w:type="spellEnd"/>
            <w:r w:rsidRPr="00990292">
              <w:rPr>
                <w:lang w:val="en-US"/>
              </w:rPr>
              <w:t xml:space="preserve">. </w:t>
            </w:r>
          </w:p>
          <w:p w:rsidR="00355C9D" w:rsidRPr="00990292" w:rsidRDefault="00355C9D" w:rsidP="007B1FEF">
            <w:pPr>
              <w:jc w:val="both"/>
              <w:rPr>
                <w:lang w:val="en-US"/>
              </w:rPr>
            </w:pPr>
            <w:r w:rsidRPr="00990292">
              <w:t>Каналите са 1</w:t>
            </w:r>
            <w:r w:rsidRPr="00990292">
              <w:rPr>
                <w:lang w:val="en-US"/>
              </w:rPr>
              <w:t>, 2, 3, 2, 3</w:t>
            </w:r>
          </w:p>
          <w:p w:rsidR="00355C9D" w:rsidRPr="00990292" w:rsidRDefault="00355C9D" w:rsidP="00355C9D">
            <w:pPr>
              <w:rPr>
                <w:lang w:val="en-US"/>
              </w:rPr>
            </w:pPr>
            <w:r w:rsidRPr="00990292">
              <w:t>Второ пускане</w:t>
            </w:r>
            <w:r w:rsidRPr="00990292">
              <w:rPr>
                <w:lang w:val="en-US"/>
              </w:rPr>
              <w:t xml:space="preserve">: </w:t>
            </w:r>
            <w:r w:rsidRPr="00990292">
              <w:rPr>
                <w:rFonts w:ascii="Courier New" w:hAnsi="Courier New" w:cs="Courier New"/>
                <w:lang w:val="en-US"/>
              </w:rPr>
              <w:t>++</w:t>
            </w:r>
            <w:proofErr w:type="spellStart"/>
            <w:r w:rsidRPr="00990292">
              <w:rPr>
                <w:rFonts w:ascii="Courier New" w:hAnsi="Courier New" w:cs="Courier New"/>
                <w:lang w:val="en-US"/>
              </w:rPr>
              <w:t>oo</w:t>
            </w:r>
            <w:proofErr w:type="spellEnd"/>
            <w:r w:rsidRPr="00990292">
              <w:rPr>
                <w:rFonts w:ascii="Courier New" w:hAnsi="Courier New" w:cs="Courier New"/>
                <w:lang w:val="en-US"/>
              </w:rPr>
              <w:t xml:space="preserve"> -&gt; +-</w:t>
            </w:r>
            <w:proofErr w:type="spellStart"/>
            <w:r w:rsidRPr="00990292">
              <w:rPr>
                <w:rFonts w:ascii="Courier New" w:hAnsi="Courier New" w:cs="Courier New"/>
                <w:lang w:val="en-US"/>
              </w:rPr>
              <w:t>oo</w:t>
            </w:r>
            <w:proofErr w:type="spellEnd"/>
            <w:r w:rsidRPr="00990292">
              <w:rPr>
                <w:lang w:val="en-US"/>
              </w:rPr>
              <w:t xml:space="preserve">. </w:t>
            </w:r>
          </w:p>
          <w:p w:rsidR="00355C9D" w:rsidRPr="00990292" w:rsidRDefault="00355C9D" w:rsidP="00355C9D">
            <w:pPr>
              <w:rPr>
                <w:rFonts w:ascii="Courier New" w:hAnsi="Courier New" w:cs="Courier New"/>
              </w:rPr>
            </w:pPr>
            <w:proofErr w:type="spellStart"/>
            <w:r w:rsidRPr="00990292">
              <w:rPr>
                <w:lang w:val="en-US"/>
              </w:rPr>
              <w:t>Ка</w:t>
            </w:r>
            <w:r w:rsidRPr="00990292">
              <w:t>налите</w:t>
            </w:r>
            <w:proofErr w:type="spellEnd"/>
            <w:r w:rsidRPr="00990292">
              <w:t xml:space="preserve"> са</w:t>
            </w:r>
            <w:r w:rsidRPr="00990292">
              <w:rPr>
                <w:lang w:val="en-US"/>
              </w:rPr>
              <w:t xml:space="preserve"> </w:t>
            </w:r>
            <w:r w:rsidRPr="00990292">
              <w:t xml:space="preserve">1, </w:t>
            </w:r>
            <w:r w:rsidRPr="00990292">
              <w:rPr>
                <w:lang w:val="en-US"/>
              </w:rPr>
              <w:t xml:space="preserve">2, 1, 2, </w:t>
            </w:r>
            <w:r w:rsidRPr="00990292">
              <w:t>1</w:t>
            </w:r>
          </w:p>
          <w:p w:rsidR="00355C9D" w:rsidRPr="00990292" w:rsidRDefault="00355C9D" w:rsidP="007B1FEF">
            <w:pPr>
              <w:jc w:val="both"/>
              <w:rPr>
                <w:lang w:val="en-US"/>
              </w:rPr>
            </w:pPr>
          </w:p>
        </w:tc>
      </w:tr>
    </w:tbl>
    <w:p w:rsidR="00221819" w:rsidRPr="00990292" w:rsidRDefault="00221819" w:rsidP="00476CC9">
      <w:pPr>
        <w:pStyle w:val="a"/>
        <w:ind w:firstLine="0"/>
      </w:pPr>
    </w:p>
    <w:sectPr w:rsidR="00221819" w:rsidRPr="00990292" w:rsidSect="00200F63">
      <w:pgSz w:w="11906" w:h="16838"/>
      <w:pgMar w:top="90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76F" w:rsidRDefault="00C7476F" w:rsidP="002C3CB9">
      <w:r>
        <w:separator/>
      </w:r>
    </w:p>
  </w:endnote>
  <w:endnote w:type="continuationSeparator" w:id="0">
    <w:p w:rsidR="00C7476F" w:rsidRDefault="00C7476F" w:rsidP="002C3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76F" w:rsidRDefault="00C7476F" w:rsidP="002C3CB9">
      <w:r>
        <w:separator/>
      </w:r>
    </w:p>
  </w:footnote>
  <w:footnote w:type="continuationSeparator" w:id="0">
    <w:p w:rsidR="00C7476F" w:rsidRDefault="00C7476F" w:rsidP="002C3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17509"/>
    <w:multiLevelType w:val="hybridMultilevel"/>
    <w:tmpl w:val="4A424CE4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E7678"/>
    <w:multiLevelType w:val="hybridMultilevel"/>
    <w:tmpl w:val="85B87C26"/>
    <w:lvl w:ilvl="0" w:tplc="B914B6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C762BD"/>
    <w:multiLevelType w:val="hybridMultilevel"/>
    <w:tmpl w:val="58203A5A"/>
    <w:lvl w:ilvl="0" w:tplc="0E0A0A5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E0A0A5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3B3F28F9"/>
    <w:multiLevelType w:val="hybridMultilevel"/>
    <w:tmpl w:val="84B6B0F2"/>
    <w:lvl w:ilvl="0" w:tplc="4F9441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8D7DFB"/>
    <w:multiLevelType w:val="hybridMultilevel"/>
    <w:tmpl w:val="D4E4B43C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7E0D7D"/>
    <w:multiLevelType w:val="hybridMultilevel"/>
    <w:tmpl w:val="D52A2B26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84"/>
  <w:drawingGridVerticalSpacing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740"/>
    <w:rsid w:val="000245E8"/>
    <w:rsid w:val="0003109A"/>
    <w:rsid w:val="00034395"/>
    <w:rsid w:val="00036218"/>
    <w:rsid w:val="00045FAF"/>
    <w:rsid w:val="0006236D"/>
    <w:rsid w:val="00065E48"/>
    <w:rsid w:val="00071B60"/>
    <w:rsid w:val="0007464A"/>
    <w:rsid w:val="000749B5"/>
    <w:rsid w:val="000A6E7D"/>
    <w:rsid w:val="000B03CE"/>
    <w:rsid w:val="000B7FB5"/>
    <w:rsid w:val="000C44EE"/>
    <w:rsid w:val="000C7656"/>
    <w:rsid w:val="000D216B"/>
    <w:rsid w:val="000E2521"/>
    <w:rsid w:val="000E664D"/>
    <w:rsid w:val="00112916"/>
    <w:rsid w:val="00126FE5"/>
    <w:rsid w:val="00133949"/>
    <w:rsid w:val="0013509E"/>
    <w:rsid w:val="00146A15"/>
    <w:rsid w:val="00147D9D"/>
    <w:rsid w:val="001629E1"/>
    <w:rsid w:val="001678DD"/>
    <w:rsid w:val="001709C5"/>
    <w:rsid w:val="00175672"/>
    <w:rsid w:val="0018480B"/>
    <w:rsid w:val="001866BE"/>
    <w:rsid w:val="001B5146"/>
    <w:rsid w:val="001D2A7B"/>
    <w:rsid w:val="00200F63"/>
    <w:rsid w:val="00202183"/>
    <w:rsid w:val="00203C75"/>
    <w:rsid w:val="00206E1E"/>
    <w:rsid w:val="00221819"/>
    <w:rsid w:val="00223AE2"/>
    <w:rsid w:val="00225B92"/>
    <w:rsid w:val="002271BE"/>
    <w:rsid w:val="00241146"/>
    <w:rsid w:val="002621FD"/>
    <w:rsid w:val="00262B8C"/>
    <w:rsid w:val="002767FA"/>
    <w:rsid w:val="00277075"/>
    <w:rsid w:val="00291C69"/>
    <w:rsid w:val="002922D9"/>
    <w:rsid w:val="00296E84"/>
    <w:rsid w:val="002A1929"/>
    <w:rsid w:val="002C3B29"/>
    <w:rsid w:val="002C3CB9"/>
    <w:rsid w:val="002E1FA1"/>
    <w:rsid w:val="002E4244"/>
    <w:rsid w:val="002E7BB9"/>
    <w:rsid w:val="003063E2"/>
    <w:rsid w:val="003120A6"/>
    <w:rsid w:val="00343199"/>
    <w:rsid w:val="00355C9D"/>
    <w:rsid w:val="00370953"/>
    <w:rsid w:val="00382EA7"/>
    <w:rsid w:val="00382F4A"/>
    <w:rsid w:val="00395300"/>
    <w:rsid w:val="003A31F4"/>
    <w:rsid w:val="003B702C"/>
    <w:rsid w:val="003C200D"/>
    <w:rsid w:val="003D1662"/>
    <w:rsid w:val="003D4CB2"/>
    <w:rsid w:val="003E2A49"/>
    <w:rsid w:val="003E6990"/>
    <w:rsid w:val="00410C1C"/>
    <w:rsid w:val="00411D2E"/>
    <w:rsid w:val="00424C24"/>
    <w:rsid w:val="00427149"/>
    <w:rsid w:val="004437F5"/>
    <w:rsid w:val="0044386F"/>
    <w:rsid w:val="004550E8"/>
    <w:rsid w:val="00455BDD"/>
    <w:rsid w:val="00456E0D"/>
    <w:rsid w:val="00476CC9"/>
    <w:rsid w:val="0048092C"/>
    <w:rsid w:val="00482426"/>
    <w:rsid w:val="004851A2"/>
    <w:rsid w:val="00485740"/>
    <w:rsid w:val="00486891"/>
    <w:rsid w:val="00493C04"/>
    <w:rsid w:val="004D12F8"/>
    <w:rsid w:val="004D4352"/>
    <w:rsid w:val="004E16FF"/>
    <w:rsid w:val="00520163"/>
    <w:rsid w:val="00524CA8"/>
    <w:rsid w:val="00535EFA"/>
    <w:rsid w:val="005515F7"/>
    <w:rsid w:val="00565507"/>
    <w:rsid w:val="00574999"/>
    <w:rsid w:val="0058627E"/>
    <w:rsid w:val="00594012"/>
    <w:rsid w:val="00595695"/>
    <w:rsid w:val="005B6961"/>
    <w:rsid w:val="005D0A28"/>
    <w:rsid w:val="005E4639"/>
    <w:rsid w:val="005E5549"/>
    <w:rsid w:val="005E7513"/>
    <w:rsid w:val="005F09B1"/>
    <w:rsid w:val="0060159A"/>
    <w:rsid w:val="00601CF9"/>
    <w:rsid w:val="006074B8"/>
    <w:rsid w:val="006131DE"/>
    <w:rsid w:val="00620DE5"/>
    <w:rsid w:val="006236C0"/>
    <w:rsid w:val="00641F16"/>
    <w:rsid w:val="006460E7"/>
    <w:rsid w:val="00651AF4"/>
    <w:rsid w:val="00652873"/>
    <w:rsid w:val="00654D62"/>
    <w:rsid w:val="0067294B"/>
    <w:rsid w:val="006809A4"/>
    <w:rsid w:val="006835C4"/>
    <w:rsid w:val="006858AF"/>
    <w:rsid w:val="00685EA1"/>
    <w:rsid w:val="00691DAF"/>
    <w:rsid w:val="006929AB"/>
    <w:rsid w:val="006A1ED7"/>
    <w:rsid w:val="006A639D"/>
    <w:rsid w:val="006B5AF2"/>
    <w:rsid w:val="006C1C2B"/>
    <w:rsid w:val="006D5354"/>
    <w:rsid w:val="006E17E5"/>
    <w:rsid w:val="006E4F88"/>
    <w:rsid w:val="006E5962"/>
    <w:rsid w:val="006F40C8"/>
    <w:rsid w:val="00711914"/>
    <w:rsid w:val="00711B17"/>
    <w:rsid w:val="007137AB"/>
    <w:rsid w:val="00735333"/>
    <w:rsid w:val="00737912"/>
    <w:rsid w:val="00742495"/>
    <w:rsid w:val="00751E3E"/>
    <w:rsid w:val="0076167F"/>
    <w:rsid w:val="00761FF9"/>
    <w:rsid w:val="00763B2D"/>
    <w:rsid w:val="00773AC3"/>
    <w:rsid w:val="00774DC3"/>
    <w:rsid w:val="007934B3"/>
    <w:rsid w:val="00793F17"/>
    <w:rsid w:val="00794859"/>
    <w:rsid w:val="00794C89"/>
    <w:rsid w:val="0079782B"/>
    <w:rsid w:val="007A00E8"/>
    <w:rsid w:val="007A51BD"/>
    <w:rsid w:val="007A5D1D"/>
    <w:rsid w:val="007A70EE"/>
    <w:rsid w:val="007B1FEF"/>
    <w:rsid w:val="007B7203"/>
    <w:rsid w:val="007C62D3"/>
    <w:rsid w:val="007D619D"/>
    <w:rsid w:val="007E31B9"/>
    <w:rsid w:val="007E48B9"/>
    <w:rsid w:val="007F1C3B"/>
    <w:rsid w:val="007F21C9"/>
    <w:rsid w:val="00801984"/>
    <w:rsid w:val="00812A45"/>
    <w:rsid w:val="00815059"/>
    <w:rsid w:val="00815CF1"/>
    <w:rsid w:val="0082090B"/>
    <w:rsid w:val="00835641"/>
    <w:rsid w:val="008431E7"/>
    <w:rsid w:val="00847375"/>
    <w:rsid w:val="00860803"/>
    <w:rsid w:val="00862490"/>
    <w:rsid w:val="00895231"/>
    <w:rsid w:val="008A08D0"/>
    <w:rsid w:val="008A5788"/>
    <w:rsid w:val="008B1DA6"/>
    <w:rsid w:val="008E1FEB"/>
    <w:rsid w:val="008E3C45"/>
    <w:rsid w:val="00903F98"/>
    <w:rsid w:val="0091033A"/>
    <w:rsid w:val="00915567"/>
    <w:rsid w:val="00930954"/>
    <w:rsid w:val="00931D29"/>
    <w:rsid w:val="00932D83"/>
    <w:rsid w:val="00937D7F"/>
    <w:rsid w:val="0094501C"/>
    <w:rsid w:val="009646CD"/>
    <w:rsid w:val="00970BCF"/>
    <w:rsid w:val="00976F08"/>
    <w:rsid w:val="00982DB4"/>
    <w:rsid w:val="009836BF"/>
    <w:rsid w:val="00984E3E"/>
    <w:rsid w:val="00990292"/>
    <w:rsid w:val="009A26A3"/>
    <w:rsid w:val="009B028B"/>
    <w:rsid w:val="009B106D"/>
    <w:rsid w:val="009B6DB0"/>
    <w:rsid w:val="009C33DF"/>
    <w:rsid w:val="009C71C0"/>
    <w:rsid w:val="009D4F04"/>
    <w:rsid w:val="009E16A8"/>
    <w:rsid w:val="009F3F22"/>
    <w:rsid w:val="00A03141"/>
    <w:rsid w:val="00A10DCF"/>
    <w:rsid w:val="00A12336"/>
    <w:rsid w:val="00A15221"/>
    <w:rsid w:val="00A16539"/>
    <w:rsid w:val="00A2687C"/>
    <w:rsid w:val="00A27F91"/>
    <w:rsid w:val="00A302A1"/>
    <w:rsid w:val="00A341CF"/>
    <w:rsid w:val="00A603BC"/>
    <w:rsid w:val="00A6227A"/>
    <w:rsid w:val="00A704B4"/>
    <w:rsid w:val="00A7443C"/>
    <w:rsid w:val="00A801E3"/>
    <w:rsid w:val="00A85D52"/>
    <w:rsid w:val="00A87619"/>
    <w:rsid w:val="00A91BDB"/>
    <w:rsid w:val="00A92751"/>
    <w:rsid w:val="00A95887"/>
    <w:rsid w:val="00AA4A99"/>
    <w:rsid w:val="00AB0937"/>
    <w:rsid w:val="00AC58E0"/>
    <w:rsid w:val="00AD1EC1"/>
    <w:rsid w:val="00AD2AFF"/>
    <w:rsid w:val="00AD40A6"/>
    <w:rsid w:val="00AE515D"/>
    <w:rsid w:val="00B07D83"/>
    <w:rsid w:val="00B12C2B"/>
    <w:rsid w:val="00B15DE0"/>
    <w:rsid w:val="00B24953"/>
    <w:rsid w:val="00B37F26"/>
    <w:rsid w:val="00B41131"/>
    <w:rsid w:val="00B41C7A"/>
    <w:rsid w:val="00B44D4A"/>
    <w:rsid w:val="00B5611F"/>
    <w:rsid w:val="00B6259B"/>
    <w:rsid w:val="00B635D6"/>
    <w:rsid w:val="00B63A06"/>
    <w:rsid w:val="00B6610F"/>
    <w:rsid w:val="00B67742"/>
    <w:rsid w:val="00B67CEC"/>
    <w:rsid w:val="00B71343"/>
    <w:rsid w:val="00B74D58"/>
    <w:rsid w:val="00BA192D"/>
    <w:rsid w:val="00BA4981"/>
    <w:rsid w:val="00BA65EE"/>
    <w:rsid w:val="00BA7A2E"/>
    <w:rsid w:val="00BB49E1"/>
    <w:rsid w:val="00BB7F92"/>
    <w:rsid w:val="00BC1AD8"/>
    <w:rsid w:val="00BD31B0"/>
    <w:rsid w:val="00BE16E1"/>
    <w:rsid w:val="00BE1CB8"/>
    <w:rsid w:val="00BE26F9"/>
    <w:rsid w:val="00BF0CD6"/>
    <w:rsid w:val="00BF5B01"/>
    <w:rsid w:val="00BF6E83"/>
    <w:rsid w:val="00C0479A"/>
    <w:rsid w:val="00C10F5F"/>
    <w:rsid w:val="00C15F83"/>
    <w:rsid w:val="00C34934"/>
    <w:rsid w:val="00C43344"/>
    <w:rsid w:val="00C57E6A"/>
    <w:rsid w:val="00C57EEF"/>
    <w:rsid w:val="00C61ED5"/>
    <w:rsid w:val="00C63CB3"/>
    <w:rsid w:val="00C7476F"/>
    <w:rsid w:val="00C8272E"/>
    <w:rsid w:val="00C8380C"/>
    <w:rsid w:val="00C87BA8"/>
    <w:rsid w:val="00C96399"/>
    <w:rsid w:val="00C97ACD"/>
    <w:rsid w:val="00CA3D6B"/>
    <w:rsid w:val="00CA642F"/>
    <w:rsid w:val="00CC5FE1"/>
    <w:rsid w:val="00CD0924"/>
    <w:rsid w:val="00D04768"/>
    <w:rsid w:val="00D12FBA"/>
    <w:rsid w:val="00D1540C"/>
    <w:rsid w:val="00D1785B"/>
    <w:rsid w:val="00D3062D"/>
    <w:rsid w:val="00D37B10"/>
    <w:rsid w:val="00D61110"/>
    <w:rsid w:val="00D6358C"/>
    <w:rsid w:val="00D67920"/>
    <w:rsid w:val="00D761BB"/>
    <w:rsid w:val="00D80E14"/>
    <w:rsid w:val="00D94C25"/>
    <w:rsid w:val="00DA61BE"/>
    <w:rsid w:val="00DE01AD"/>
    <w:rsid w:val="00DE0FD9"/>
    <w:rsid w:val="00DF0F11"/>
    <w:rsid w:val="00DF21DE"/>
    <w:rsid w:val="00DF76E9"/>
    <w:rsid w:val="00E12B6B"/>
    <w:rsid w:val="00E13C6C"/>
    <w:rsid w:val="00E16100"/>
    <w:rsid w:val="00E23793"/>
    <w:rsid w:val="00E26EE4"/>
    <w:rsid w:val="00E32D99"/>
    <w:rsid w:val="00E37906"/>
    <w:rsid w:val="00E437BB"/>
    <w:rsid w:val="00E639DE"/>
    <w:rsid w:val="00E67B74"/>
    <w:rsid w:val="00E82126"/>
    <w:rsid w:val="00E846CE"/>
    <w:rsid w:val="00E868AE"/>
    <w:rsid w:val="00E96489"/>
    <w:rsid w:val="00E9751A"/>
    <w:rsid w:val="00EA012A"/>
    <w:rsid w:val="00EA5022"/>
    <w:rsid w:val="00EB0978"/>
    <w:rsid w:val="00EB6F67"/>
    <w:rsid w:val="00EC77BA"/>
    <w:rsid w:val="00EE4F88"/>
    <w:rsid w:val="00F024E1"/>
    <w:rsid w:val="00F039A9"/>
    <w:rsid w:val="00F253F8"/>
    <w:rsid w:val="00F27ADF"/>
    <w:rsid w:val="00F329F1"/>
    <w:rsid w:val="00F45756"/>
    <w:rsid w:val="00F473CE"/>
    <w:rsid w:val="00F52A11"/>
    <w:rsid w:val="00F60C62"/>
    <w:rsid w:val="00F67AA1"/>
    <w:rsid w:val="00F8022D"/>
    <w:rsid w:val="00F8787B"/>
    <w:rsid w:val="00F92900"/>
    <w:rsid w:val="00F9346A"/>
    <w:rsid w:val="00F96E71"/>
    <w:rsid w:val="00FA4015"/>
    <w:rsid w:val="00FB0EAF"/>
    <w:rsid w:val="00FB390D"/>
    <w:rsid w:val="00FB63F6"/>
    <w:rsid w:val="00FC479F"/>
    <w:rsid w:val="00FC71A0"/>
    <w:rsid w:val="00FD0E11"/>
    <w:rsid w:val="00FD2643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5507"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лавие1"/>
    <w:basedOn w:val="Normal"/>
    <w:autoRedefine/>
    <w:rsid w:val="00685EA1"/>
    <w:pPr>
      <w:spacing w:before="360" w:after="120"/>
      <w:ind w:firstLine="709"/>
    </w:pPr>
    <w:rPr>
      <w:b/>
      <w:caps/>
      <w:szCs w:val="28"/>
    </w:rPr>
  </w:style>
  <w:style w:type="paragraph" w:customStyle="1" w:styleId="a">
    <w:name w:val="ВходИзход"/>
    <w:basedOn w:val="Normal"/>
    <w:autoRedefine/>
    <w:rsid w:val="00C57EEF"/>
    <w:pPr>
      <w:spacing w:before="240" w:after="120"/>
      <w:ind w:right="72" w:firstLine="706"/>
      <w:contextualSpacing/>
    </w:pPr>
    <w:rPr>
      <w:b/>
    </w:rPr>
  </w:style>
  <w:style w:type="paragraph" w:customStyle="1" w:styleId="a0">
    <w:name w:val="Текст"/>
    <w:basedOn w:val="Normal"/>
    <w:autoRedefine/>
    <w:rsid w:val="005E7513"/>
    <w:pPr>
      <w:spacing w:before="120"/>
      <w:ind w:firstLine="709"/>
      <w:jc w:val="both"/>
    </w:pPr>
  </w:style>
  <w:style w:type="paragraph" w:customStyle="1" w:styleId="a1">
    <w:name w:val="Данни"/>
    <w:basedOn w:val="Normal"/>
    <w:autoRedefine/>
    <w:rsid w:val="00C57EEF"/>
    <w:pPr>
      <w:ind w:firstLine="709"/>
    </w:pPr>
    <w:rPr>
      <w:rFonts w:ascii="Courier New" w:hAnsi="Courier New" w:cs="Courier New"/>
    </w:rPr>
  </w:style>
  <w:style w:type="table" w:styleId="TableGrid">
    <w:name w:val="Table Grid"/>
    <w:basedOn w:val="TableNormal"/>
    <w:uiPriority w:val="39"/>
    <w:rsid w:val="00565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95300"/>
    <w:pPr>
      <w:tabs>
        <w:tab w:val="center" w:pos="4536"/>
        <w:tab w:val="right" w:pos="9072"/>
      </w:tabs>
    </w:pPr>
    <w:rPr>
      <w:rFonts w:eastAsia="MS Mincho"/>
      <w:lang w:eastAsia="ja-JP"/>
    </w:rPr>
  </w:style>
  <w:style w:type="character" w:customStyle="1" w:styleId="HeaderChar">
    <w:name w:val="Header Char"/>
    <w:link w:val="Header"/>
    <w:rsid w:val="00395300"/>
    <w:rPr>
      <w:rFonts w:eastAsia="MS Mincho"/>
      <w:sz w:val="24"/>
      <w:szCs w:val="24"/>
      <w:lang w:val="bg-BG" w:eastAsia="ja-JP"/>
    </w:rPr>
  </w:style>
  <w:style w:type="paragraph" w:customStyle="1" w:styleId="a2">
    <w:name w:val="Разделител"/>
    <w:basedOn w:val="a"/>
    <w:next w:val="a"/>
    <w:autoRedefine/>
    <w:qFormat/>
    <w:rsid w:val="00A302A1"/>
    <w:pPr>
      <w:pBdr>
        <w:bottom w:val="single" w:sz="24" w:space="1" w:color="00B0F0"/>
      </w:pBdr>
      <w:ind w:right="4320"/>
    </w:pPr>
    <w:rPr>
      <w:sz w:val="10"/>
    </w:rPr>
  </w:style>
  <w:style w:type="paragraph" w:customStyle="1" w:styleId="a3">
    <w:name w:val="Автор"/>
    <w:basedOn w:val="Normal"/>
    <w:autoRedefine/>
    <w:qFormat/>
    <w:rsid w:val="005B6961"/>
    <w:pPr>
      <w:spacing w:before="120" w:after="120"/>
      <w:ind w:firstLine="709"/>
      <w:jc w:val="right"/>
    </w:pPr>
    <w:rPr>
      <w:b/>
      <w:i/>
      <w:vanish/>
      <w:sz w:val="18"/>
    </w:rPr>
  </w:style>
  <w:style w:type="paragraph" w:customStyle="1" w:styleId="Style1Right186TopSinglesolidlineLightBlu">
    <w:name w:val="Style Заглавие1 + Right:  186&quot; Top: (Single solid line Light Blu..."/>
    <w:basedOn w:val="1"/>
    <w:rsid w:val="005B6961"/>
    <w:pPr>
      <w:pBdr>
        <w:top w:val="single" w:sz="48" w:space="6" w:color="00B0F0"/>
      </w:pBdr>
      <w:ind w:right="2678" w:firstLine="0"/>
    </w:pPr>
    <w:rPr>
      <w:bCs/>
      <w:szCs w:val="20"/>
    </w:rPr>
  </w:style>
  <w:style w:type="character" w:styleId="Emphasis">
    <w:name w:val="Emphasis"/>
    <w:basedOn w:val="DefaultParagraphFont"/>
    <w:qFormat/>
    <w:rsid w:val="008E1FE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6167F"/>
    <w:rPr>
      <w:color w:val="808080"/>
    </w:rPr>
  </w:style>
  <w:style w:type="paragraph" w:styleId="ListParagraph">
    <w:name w:val="List Paragraph"/>
    <w:basedOn w:val="Normal"/>
    <w:uiPriority w:val="34"/>
    <w:qFormat/>
    <w:rsid w:val="00C63CB3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paragraph" w:styleId="Footer">
    <w:name w:val="footer"/>
    <w:basedOn w:val="Normal"/>
    <w:link w:val="FooterChar"/>
    <w:rsid w:val="002C3CB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rsid w:val="002C3CB9"/>
    <w:rPr>
      <w:sz w:val="24"/>
      <w:szCs w:val="24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5507"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лавие1"/>
    <w:basedOn w:val="Normal"/>
    <w:autoRedefine/>
    <w:rsid w:val="00685EA1"/>
    <w:pPr>
      <w:spacing w:before="360" w:after="120"/>
      <w:ind w:firstLine="709"/>
    </w:pPr>
    <w:rPr>
      <w:b/>
      <w:caps/>
      <w:szCs w:val="28"/>
    </w:rPr>
  </w:style>
  <w:style w:type="paragraph" w:customStyle="1" w:styleId="a">
    <w:name w:val="ВходИзход"/>
    <w:basedOn w:val="Normal"/>
    <w:autoRedefine/>
    <w:rsid w:val="00C57EEF"/>
    <w:pPr>
      <w:spacing w:before="240" w:after="120"/>
      <w:ind w:right="72" w:firstLine="706"/>
      <w:contextualSpacing/>
    </w:pPr>
    <w:rPr>
      <w:b/>
    </w:rPr>
  </w:style>
  <w:style w:type="paragraph" w:customStyle="1" w:styleId="a0">
    <w:name w:val="Текст"/>
    <w:basedOn w:val="Normal"/>
    <w:autoRedefine/>
    <w:rsid w:val="005E7513"/>
    <w:pPr>
      <w:spacing w:before="120"/>
      <w:ind w:firstLine="709"/>
      <w:jc w:val="both"/>
    </w:pPr>
  </w:style>
  <w:style w:type="paragraph" w:customStyle="1" w:styleId="a1">
    <w:name w:val="Данни"/>
    <w:basedOn w:val="Normal"/>
    <w:autoRedefine/>
    <w:rsid w:val="00C57EEF"/>
    <w:pPr>
      <w:ind w:firstLine="709"/>
    </w:pPr>
    <w:rPr>
      <w:rFonts w:ascii="Courier New" w:hAnsi="Courier New" w:cs="Courier New"/>
    </w:rPr>
  </w:style>
  <w:style w:type="table" w:styleId="TableGrid">
    <w:name w:val="Table Grid"/>
    <w:basedOn w:val="TableNormal"/>
    <w:uiPriority w:val="39"/>
    <w:rsid w:val="00565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95300"/>
    <w:pPr>
      <w:tabs>
        <w:tab w:val="center" w:pos="4536"/>
        <w:tab w:val="right" w:pos="9072"/>
      </w:tabs>
    </w:pPr>
    <w:rPr>
      <w:rFonts w:eastAsia="MS Mincho"/>
      <w:lang w:eastAsia="ja-JP"/>
    </w:rPr>
  </w:style>
  <w:style w:type="character" w:customStyle="1" w:styleId="HeaderChar">
    <w:name w:val="Header Char"/>
    <w:link w:val="Header"/>
    <w:rsid w:val="00395300"/>
    <w:rPr>
      <w:rFonts w:eastAsia="MS Mincho"/>
      <w:sz w:val="24"/>
      <w:szCs w:val="24"/>
      <w:lang w:val="bg-BG" w:eastAsia="ja-JP"/>
    </w:rPr>
  </w:style>
  <w:style w:type="paragraph" w:customStyle="1" w:styleId="a2">
    <w:name w:val="Разделител"/>
    <w:basedOn w:val="a"/>
    <w:next w:val="a"/>
    <w:autoRedefine/>
    <w:qFormat/>
    <w:rsid w:val="00A302A1"/>
    <w:pPr>
      <w:pBdr>
        <w:bottom w:val="single" w:sz="24" w:space="1" w:color="00B0F0"/>
      </w:pBdr>
      <w:ind w:right="4320"/>
    </w:pPr>
    <w:rPr>
      <w:sz w:val="10"/>
    </w:rPr>
  </w:style>
  <w:style w:type="paragraph" w:customStyle="1" w:styleId="a3">
    <w:name w:val="Автор"/>
    <w:basedOn w:val="Normal"/>
    <w:autoRedefine/>
    <w:qFormat/>
    <w:rsid w:val="005B6961"/>
    <w:pPr>
      <w:spacing w:before="120" w:after="120"/>
      <w:ind w:firstLine="709"/>
      <w:jc w:val="right"/>
    </w:pPr>
    <w:rPr>
      <w:b/>
      <w:i/>
      <w:vanish/>
      <w:sz w:val="18"/>
    </w:rPr>
  </w:style>
  <w:style w:type="paragraph" w:customStyle="1" w:styleId="Style1Right186TopSinglesolidlineLightBlu">
    <w:name w:val="Style Заглавие1 + Right:  186&quot; Top: (Single solid line Light Blu..."/>
    <w:basedOn w:val="1"/>
    <w:rsid w:val="005B6961"/>
    <w:pPr>
      <w:pBdr>
        <w:top w:val="single" w:sz="48" w:space="6" w:color="00B0F0"/>
      </w:pBdr>
      <w:ind w:right="2678" w:firstLine="0"/>
    </w:pPr>
    <w:rPr>
      <w:bCs/>
      <w:szCs w:val="20"/>
    </w:rPr>
  </w:style>
  <w:style w:type="character" w:styleId="Emphasis">
    <w:name w:val="Emphasis"/>
    <w:basedOn w:val="DefaultParagraphFont"/>
    <w:qFormat/>
    <w:rsid w:val="008E1FE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6167F"/>
    <w:rPr>
      <w:color w:val="808080"/>
    </w:rPr>
  </w:style>
  <w:style w:type="paragraph" w:styleId="ListParagraph">
    <w:name w:val="List Paragraph"/>
    <w:basedOn w:val="Normal"/>
    <w:uiPriority w:val="34"/>
    <w:qFormat/>
    <w:rsid w:val="00C63CB3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paragraph" w:styleId="Footer">
    <w:name w:val="footer"/>
    <w:basedOn w:val="Normal"/>
    <w:link w:val="FooterChar"/>
    <w:rsid w:val="002C3CB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rsid w:val="002C3CB9"/>
    <w:rPr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I\C\Sofiiski_Turnir\Sofia2018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CAF21-2B42-4926-B066-06A03FA26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Sofia2018-template.dotx</Template>
  <TotalTime>869</TotalTime>
  <Pages>1</Pages>
  <Words>542</Words>
  <Characters>3093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1-ви градски турнир на София по информатика</vt:lpstr>
      <vt:lpstr>1-ви градски турнир на София по информатика</vt:lpstr>
    </vt:vector>
  </TitlesOfParts>
  <Company>OK419</Company>
  <LinksUpToDate>false</LinksUpToDate>
  <CharactersWithSpaces>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1-ви градски турнир на София по информатика</dc:title>
  <dc:subject/>
  <dc:creator>НПМГ</dc:creator>
  <cp:keywords/>
  <dc:description/>
  <cp:lastModifiedBy>Emil Kelevedjiev</cp:lastModifiedBy>
  <cp:revision>261</cp:revision>
  <cp:lastPrinted>2018-03-24T19:08:00Z</cp:lastPrinted>
  <dcterms:created xsi:type="dcterms:W3CDTF">2018-03-24T14:19:00Z</dcterms:created>
  <dcterms:modified xsi:type="dcterms:W3CDTF">2018-04-18T06:25:00Z</dcterms:modified>
</cp:coreProperties>
</file>